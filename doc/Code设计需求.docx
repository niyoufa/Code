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5AC51" w14:textId="77777777" w:rsidR="005F63E6" w:rsidRDefault="005F63E6" w:rsidP="00CE5B6D">
      <w:pPr>
        <w:pStyle w:val="1"/>
      </w:pPr>
      <w:r>
        <w:t>设计需求</w:t>
      </w:r>
    </w:p>
    <w:p w14:paraId="1F6F3301" w14:textId="66DDE867" w:rsidR="00CE5B6D" w:rsidRPr="00CE5B6D" w:rsidRDefault="00CE5B6D" w:rsidP="00CE5B6D">
      <w:r>
        <w:rPr>
          <w:rFonts w:hint="eastAsia"/>
        </w:rPr>
        <w:t xml:space="preserve">                                                                </w:t>
      </w:r>
      <w:r>
        <w:rPr>
          <w:rFonts w:hint="eastAsia"/>
        </w:rPr>
        <w:t>尹行攀</w:t>
      </w:r>
    </w:p>
    <w:p w14:paraId="36E07286" w14:textId="77777777" w:rsidR="004A77DC" w:rsidRDefault="005F63E6">
      <w:pPr>
        <w:pStyle w:val="2"/>
      </w:pPr>
      <w:r>
        <w:t>产品目标</w:t>
      </w:r>
    </w:p>
    <w:p w14:paraId="5B964303" w14:textId="77777777" w:rsidR="004A77DC" w:rsidRDefault="005F63E6">
      <w:r>
        <w:t>程序猿</w:t>
      </w:r>
      <w:r>
        <w:rPr>
          <w:rFonts w:hint="eastAsia"/>
        </w:rPr>
        <w:t>通过</w:t>
      </w:r>
      <w:r>
        <w:t>产品</w:t>
      </w:r>
      <w:r>
        <w:rPr>
          <w:rFonts w:hint="eastAsia"/>
        </w:rPr>
        <w:t>能够</w:t>
      </w:r>
      <w:r>
        <w:t>轻松保存、</w:t>
      </w:r>
      <w:r>
        <w:rPr>
          <w:rFonts w:hint="eastAsia"/>
        </w:rPr>
        <w:t>分类</w:t>
      </w:r>
      <w:r>
        <w:t>、</w:t>
      </w:r>
      <w:r>
        <w:rPr>
          <w:rFonts w:hint="eastAsia"/>
        </w:rPr>
        <w:t>标记</w:t>
      </w:r>
      <w:r>
        <w:t>、</w:t>
      </w:r>
      <w:r>
        <w:rPr>
          <w:rFonts w:hint="eastAsia"/>
        </w:rPr>
        <w:t>评价</w:t>
      </w:r>
      <w:r>
        <w:t>所遇到问题解决方案的资源</w:t>
      </w:r>
      <w:proofErr w:type="spellStart"/>
      <w:r>
        <w:t>url</w:t>
      </w:r>
      <w:proofErr w:type="spellEnd"/>
      <w:r>
        <w:t>。</w:t>
      </w:r>
    </w:p>
    <w:p w14:paraId="2E95BD1B" w14:textId="77777777" w:rsidR="005F63E6" w:rsidRDefault="005F63E6">
      <w:r>
        <w:rPr>
          <w:rFonts w:hint="eastAsia"/>
        </w:rPr>
        <w:t>程序猿通过</w:t>
      </w:r>
      <w:r>
        <w:t>产品能过轻松搜索到所遇</w:t>
      </w:r>
      <w:r>
        <w:rPr>
          <w:rFonts w:hint="eastAsia"/>
        </w:rPr>
        <w:t>问题解决</w:t>
      </w:r>
      <w:r>
        <w:t>方案的资源</w:t>
      </w:r>
      <w:proofErr w:type="spellStart"/>
      <w:r>
        <w:t>url</w:t>
      </w:r>
      <w:proofErr w:type="spellEnd"/>
      <w:r>
        <w:t>，</w:t>
      </w:r>
      <w:r>
        <w:rPr>
          <w:rFonts w:hint="eastAsia"/>
        </w:rPr>
        <w:t>并</w:t>
      </w:r>
      <w:r>
        <w:t>给予评价，</w:t>
      </w:r>
      <w:r>
        <w:rPr>
          <w:rFonts w:hint="eastAsia"/>
        </w:rPr>
        <w:t>打分</w:t>
      </w:r>
      <w:r>
        <w:t>。</w:t>
      </w:r>
    </w:p>
    <w:p w14:paraId="74014E34" w14:textId="1493C60D" w:rsidR="00C96DEA" w:rsidRDefault="00D96049">
      <w:r>
        <w:t>建立知识收录系统（根据</w:t>
      </w:r>
      <w:r>
        <w:rPr>
          <w:rFonts w:hint="eastAsia"/>
        </w:rPr>
        <w:t>前两个</w:t>
      </w:r>
      <w:r>
        <w:t>用户的评分，</w:t>
      </w:r>
      <w:r>
        <w:rPr>
          <w:rFonts w:hint="eastAsia"/>
        </w:rPr>
        <w:t>分</w:t>
      </w:r>
      <w:r>
        <w:t>类别收录高品质资源）</w:t>
      </w:r>
    </w:p>
    <w:p w14:paraId="418487AE" w14:textId="77777777" w:rsidR="004A77DC" w:rsidRDefault="005F63E6">
      <w:pPr>
        <w:pStyle w:val="a8"/>
      </w:pPr>
      <w:r>
        <w:t>Web</w:t>
      </w:r>
      <w:r>
        <w:t>端功能设计</w:t>
      </w:r>
    </w:p>
    <w:p w14:paraId="1455F402" w14:textId="4690E4DB" w:rsidR="004A77DC" w:rsidRDefault="00593106">
      <w:pPr>
        <w:pStyle w:val="2"/>
      </w:pPr>
      <w:r>
        <w:t>网站组成</w:t>
      </w:r>
    </w:p>
    <w:p w14:paraId="554E91FC" w14:textId="7EE62B2C" w:rsidR="004A77DC" w:rsidRDefault="00E14B38" w:rsidP="00E14B38">
      <w:pPr>
        <w:pStyle w:val="a"/>
      </w:pPr>
      <w:r>
        <w:t>分总功能</w:t>
      </w:r>
      <w:r>
        <w:rPr>
          <w:rFonts w:hint="eastAsia"/>
        </w:rPr>
        <w:t>页面</w:t>
      </w:r>
      <w:r>
        <w:t>、个人页面</w:t>
      </w:r>
    </w:p>
    <w:p w14:paraId="50CD7B1A" w14:textId="0C9D15FE" w:rsidR="00E14B38" w:rsidRDefault="00E14B38" w:rsidP="00E14B38">
      <w:pPr>
        <w:pStyle w:val="a"/>
      </w:pPr>
      <w:r>
        <w:rPr>
          <w:rFonts w:hint="eastAsia"/>
        </w:rPr>
        <w:lastRenderedPageBreak/>
        <w:t>总</w:t>
      </w:r>
      <w:r>
        <w:t>功能页面包括</w:t>
      </w:r>
      <w:r>
        <w:t xml:space="preserve"> </w:t>
      </w:r>
      <w:r w:rsidR="00747959">
        <w:t>搜索资源、</w:t>
      </w:r>
      <w:r w:rsidR="001C67C6">
        <w:t>查看系统知识收录集</w:t>
      </w:r>
    </w:p>
    <w:p w14:paraId="36559760" w14:textId="112A2947" w:rsidR="001C67C6" w:rsidRDefault="001C67C6" w:rsidP="00E14B38">
      <w:pPr>
        <w:pStyle w:val="a"/>
      </w:pPr>
      <w:r>
        <w:rPr>
          <w:rFonts w:hint="eastAsia"/>
        </w:rPr>
        <w:t>个人</w:t>
      </w:r>
      <w:r>
        <w:t>页面</w:t>
      </w:r>
      <w:r>
        <w:t xml:space="preserve"> </w:t>
      </w:r>
      <w:r>
        <w:rPr>
          <w:rFonts w:hint="eastAsia"/>
        </w:rPr>
        <w:t>分类</w:t>
      </w:r>
      <w:r>
        <w:t>问题</w:t>
      </w:r>
      <w:r>
        <w:t xml:space="preserve"> </w:t>
      </w:r>
      <w:r>
        <w:rPr>
          <w:rFonts w:hint="eastAsia"/>
        </w:rPr>
        <w:t>标记</w:t>
      </w:r>
      <w:r>
        <w:t>资源</w:t>
      </w:r>
      <w:r>
        <w:t xml:space="preserve"> </w:t>
      </w:r>
      <w:r>
        <w:rPr>
          <w:rFonts w:hint="eastAsia"/>
        </w:rPr>
        <w:t>收藏</w:t>
      </w:r>
      <w:r>
        <w:t>其他人在网站创建的资源等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3247"/>
        <w:gridCol w:w="3250"/>
        <w:gridCol w:w="3250"/>
      </w:tblGrid>
      <w:tr w:rsidR="004A77DC" w14:paraId="4623492D" w14:textId="77777777" w:rsidTr="004A7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65" w:type="pct"/>
            <w:vAlign w:val="bottom"/>
          </w:tcPr>
          <w:p w14:paraId="424350E8" w14:textId="77777777" w:rsidR="004A77DC" w:rsidRDefault="004A77DC"/>
        </w:tc>
        <w:tc>
          <w:tcPr>
            <w:tcW w:w="1667" w:type="pct"/>
            <w:vAlign w:val="bottom"/>
          </w:tcPr>
          <w:p w14:paraId="2B839E63" w14:textId="6367B6B3" w:rsidR="004A77DC" w:rsidRDefault="00CA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首页</w:t>
            </w:r>
          </w:p>
        </w:tc>
        <w:tc>
          <w:tcPr>
            <w:tcW w:w="1667" w:type="pct"/>
            <w:vAlign w:val="bottom"/>
          </w:tcPr>
          <w:p w14:paraId="73600817" w14:textId="3ECC5A9E" w:rsidR="004A77DC" w:rsidRDefault="00CA4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个人页面</w:t>
            </w:r>
          </w:p>
        </w:tc>
      </w:tr>
      <w:tr w:rsidR="004A77DC" w14:paraId="1F89E91E" w14:textId="77777777" w:rsidTr="004A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52BB0FB3" w14:textId="1F544C50" w:rsidR="004A77DC" w:rsidRDefault="00CA4321">
            <w:r>
              <w:t>权限</w:t>
            </w:r>
          </w:p>
        </w:tc>
        <w:tc>
          <w:tcPr>
            <w:tcW w:w="1667" w:type="pct"/>
          </w:tcPr>
          <w:p w14:paraId="6D562363" w14:textId="4F946394" w:rsidR="004A77DC" w:rsidRDefault="00CA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>
              <w:t>人</w:t>
            </w:r>
          </w:p>
        </w:tc>
        <w:tc>
          <w:tcPr>
            <w:tcW w:w="1667" w:type="pct"/>
          </w:tcPr>
          <w:p w14:paraId="1C98733F" w14:textId="047CDEE7" w:rsidR="004A77DC" w:rsidRDefault="00CA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注册用户</w:t>
            </w:r>
          </w:p>
        </w:tc>
      </w:tr>
      <w:tr w:rsidR="004A77DC" w14:paraId="68E6A3B4" w14:textId="77777777" w:rsidTr="004A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08C0E457" w14:textId="27ACBDEA" w:rsidR="004A77DC" w:rsidRDefault="00CA4321">
            <w:r>
              <w:t>功能</w:t>
            </w:r>
          </w:p>
        </w:tc>
        <w:tc>
          <w:tcPr>
            <w:tcW w:w="1667" w:type="pct"/>
          </w:tcPr>
          <w:p w14:paraId="6B04992C" w14:textId="04DCB141" w:rsidR="004A77DC" w:rsidRDefault="00CA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展示，</w:t>
            </w:r>
            <w:r>
              <w:rPr>
                <w:rFonts w:hint="eastAsia"/>
              </w:rPr>
              <w:t>查询</w:t>
            </w:r>
          </w:p>
        </w:tc>
        <w:tc>
          <w:tcPr>
            <w:tcW w:w="1667" w:type="pct"/>
          </w:tcPr>
          <w:p w14:paraId="2A751656" w14:textId="192DBE7B" w:rsidR="004A77DC" w:rsidRDefault="00CA4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创建，</w:t>
            </w:r>
            <w:r>
              <w:rPr>
                <w:rFonts w:hint="eastAsia"/>
              </w:rPr>
              <w:t>分类</w:t>
            </w:r>
            <w:r>
              <w:t>，</w:t>
            </w:r>
            <w:r>
              <w:rPr>
                <w:rFonts w:hint="eastAsia"/>
              </w:rPr>
              <w:t>标记</w:t>
            </w:r>
            <w:r>
              <w:t>，评论</w:t>
            </w:r>
            <w:bookmarkStart w:id="0" w:name="_GoBack"/>
            <w:bookmarkEnd w:id="0"/>
          </w:p>
        </w:tc>
      </w:tr>
      <w:tr w:rsidR="004A77DC" w14:paraId="6B14E296" w14:textId="77777777" w:rsidTr="004A77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5" w:type="pct"/>
          </w:tcPr>
          <w:p w14:paraId="73230EA6" w14:textId="77777777" w:rsidR="004A77DC" w:rsidRDefault="004A77DC"/>
        </w:tc>
        <w:tc>
          <w:tcPr>
            <w:tcW w:w="1667" w:type="pct"/>
          </w:tcPr>
          <w:p w14:paraId="22F5E37A" w14:textId="77777777" w:rsidR="004A77DC" w:rsidRDefault="004A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7" w:type="pct"/>
          </w:tcPr>
          <w:p w14:paraId="4E248BD2" w14:textId="77777777" w:rsidR="004A77DC" w:rsidRDefault="004A7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457288" w14:textId="143C528E" w:rsidR="004A77DC" w:rsidRDefault="004F6DA5" w:rsidP="004F6DA5">
      <w:pPr>
        <w:pStyle w:val="2"/>
      </w:pPr>
      <w:r>
        <w:rPr>
          <w:rFonts w:hint="eastAsia"/>
        </w:rPr>
        <w:t>网站</w:t>
      </w:r>
      <w:r>
        <w:t>流程</w:t>
      </w:r>
    </w:p>
    <w:p w14:paraId="6937DC10" w14:textId="56EB752D" w:rsidR="004F6DA5" w:rsidRDefault="004F6DA5" w:rsidP="004F6DA5">
      <w:r>
        <w:rPr>
          <w:rFonts w:hint="eastAsia"/>
        </w:rPr>
        <w:t>非</w:t>
      </w:r>
      <w:r>
        <w:t>注册用户</w:t>
      </w:r>
      <w:r>
        <w:rPr>
          <w:noProof/>
        </w:rPr>
        <w:drawing>
          <wp:inline distT="0" distB="0" distL="0" distR="0" wp14:anchorId="21FB1358" wp14:editId="7E0CF240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1407E70C" w14:textId="77777777" w:rsidR="004F6DA5" w:rsidRDefault="004F6DA5" w:rsidP="004F6DA5"/>
    <w:p w14:paraId="0E376119" w14:textId="77777777" w:rsidR="004F6DA5" w:rsidRDefault="004F6DA5" w:rsidP="004F6DA5"/>
    <w:p w14:paraId="7D94B639" w14:textId="1096287E" w:rsidR="004F6DA5" w:rsidRDefault="004F6DA5" w:rsidP="004F6DA5">
      <w:r>
        <w:rPr>
          <w:rFonts w:hint="eastAsia"/>
        </w:rPr>
        <w:lastRenderedPageBreak/>
        <w:t>注册</w:t>
      </w:r>
      <w:r>
        <w:t>用户</w:t>
      </w:r>
      <w:r w:rsidR="009A4553">
        <w:rPr>
          <w:rFonts w:hint="eastAsia"/>
          <w:noProof/>
        </w:rPr>
        <w:drawing>
          <wp:inline distT="0" distB="0" distL="0" distR="0" wp14:anchorId="6B9C262A" wp14:editId="275AAD91">
            <wp:extent cx="5486400" cy="3200400"/>
            <wp:effectExtent l="50800" t="0" r="0" b="0"/>
            <wp:docPr id="2" name="图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1B67B4F" w14:textId="77777777" w:rsidR="00593106" w:rsidRDefault="00593106" w:rsidP="00B5179F">
      <w:pPr>
        <w:pStyle w:val="2"/>
      </w:pPr>
    </w:p>
    <w:p w14:paraId="60A55B7E" w14:textId="1F09CBCA" w:rsidR="00593106" w:rsidRDefault="006B1052" w:rsidP="00B5179F">
      <w:pPr>
        <w:pStyle w:val="2"/>
      </w:pPr>
      <w:r>
        <w:t>网站说明</w:t>
      </w:r>
    </w:p>
    <w:p w14:paraId="6A59F6E2" w14:textId="1D77A1EA" w:rsidR="006B1052" w:rsidRDefault="006B1052" w:rsidP="004F6DA5">
      <w:r>
        <w:t>1:</w:t>
      </w:r>
      <w:r>
        <w:rPr>
          <w:rFonts w:hint="eastAsia"/>
        </w:rPr>
        <w:t>所有</w:t>
      </w:r>
      <w:r>
        <w:t>用户创建的问题</w:t>
      </w:r>
      <w:r>
        <w:rPr>
          <w:rFonts w:hint="eastAsia"/>
        </w:rPr>
        <w:t>——解决</w:t>
      </w:r>
      <w:r>
        <w:t>问题</w:t>
      </w:r>
      <w:proofErr w:type="spellStart"/>
      <w:r>
        <w:t>url</w:t>
      </w:r>
      <w:proofErr w:type="spellEnd"/>
      <w:r>
        <w:t>资源</w:t>
      </w:r>
      <w:r>
        <w:t xml:space="preserve"> </w:t>
      </w:r>
      <w:r>
        <w:rPr>
          <w:rFonts w:hint="eastAsia"/>
        </w:rPr>
        <w:t>都</w:t>
      </w:r>
      <w:r>
        <w:t>是所有人公开的。网站宗旨更好地帮助自己</w:t>
      </w:r>
      <w:r>
        <w:rPr>
          <w:rFonts w:hint="eastAsia"/>
        </w:rPr>
        <w:t>和</w:t>
      </w:r>
      <w:r>
        <w:t>他人找到解决问题的最合适资源。所以</w:t>
      </w:r>
      <w:r>
        <w:rPr>
          <w:rFonts w:hint="eastAsia"/>
        </w:rPr>
        <w:t>个人分类</w:t>
      </w:r>
      <w:r>
        <w:t>和</w:t>
      </w:r>
      <w:r>
        <w:rPr>
          <w:rFonts w:hint="eastAsia"/>
        </w:rPr>
        <w:t>创建</w:t>
      </w:r>
      <w:r>
        <w:t>的资料库</w:t>
      </w:r>
      <w:r>
        <w:rPr>
          <w:rFonts w:hint="eastAsia"/>
        </w:rPr>
        <w:t>是</w:t>
      </w:r>
      <w:r>
        <w:t>向所有人公开的，</w:t>
      </w:r>
      <w:r>
        <w:rPr>
          <w:rFonts w:hint="eastAsia"/>
        </w:rPr>
        <w:t>别人</w:t>
      </w:r>
      <w:r>
        <w:t>可以查询、</w:t>
      </w:r>
      <w:r>
        <w:rPr>
          <w:rFonts w:hint="eastAsia"/>
        </w:rPr>
        <w:t>评价</w:t>
      </w:r>
      <w:r>
        <w:t>、</w:t>
      </w:r>
      <w:r>
        <w:rPr>
          <w:rFonts w:hint="eastAsia"/>
        </w:rPr>
        <w:t>打分</w:t>
      </w:r>
      <w:r>
        <w:t>你给出的解决方案资源对应的</w:t>
      </w:r>
      <w:proofErr w:type="spellStart"/>
      <w:r>
        <w:t>url</w:t>
      </w:r>
      <w:proofErr w:type="spellEnd"/>
      <w:r>
        <w:t>。</w:t>
      </w:r>
    </w:p>
    <w:p w14:paraId="118B4A54" w14:textId="1FAB754C" w:rsidR="006B1052" w:rsidRDefault="006B1052" w:rsidP="004F6DA5">
      <w:r>
        <w:rPr>
          <w:rFonts w:hint="eastAsia"/>
        </w:rPr>
        <w:t>2:</w:t>
      </w:r>
      <w:r w:rsidR="005E23FE">
        <w:t>网感首页将根据知识分类进行专业区分问题所属归类，</w:t>
      </w:r>
      <w:r w:rsidR="005E23FE">
        <w:rPr>
          <w:rFonts w:hint="eastAsia"/>
        </w:rPr>
        <w:t>个人</w:t>
      </w:r>
      <w:r w:rsidR="005E23FE">
        <w:t>页面分类可以根据用户喜好自定义</w:t>
      </w:r>
      <w:r w:rsidR="005E23FE">
        <w:rPr>
          <w:rFonts w:hint="eastAsia"/>
        </w:rPr>
        <w:t>归类标准</w:t>
      </w:r>
      <w:r w:rsidR="005E23FE">
        <w:t>。但自定义归类只适用个人页面，</w:t>
      </w:r>
      <w:r w:rsidR="005E23FE">
        <w:rPr>
          <w:rFonts w:hint="eastAsia"/>
        </w:rPr>
        <w:t>这些</w:t>
      </w:r>
      <w:r w:rsidR="005E23FE">
        <w:t>资源问题依然按照网站首页分类归类。</w:t>
      </w:r>
    </w:p>
    <w:p w14:paraId="173321FC" w14:textId="4386E697" w:rsidR="005E23FE" w:rsidRDefault="005E23FE" w:rsidP="004F6DA5">
      <w:r>
        <w:rPr>
          <w:rFonts w:hint="eastAsia"/>
        </w:rPr>
        <w:t>3:</w:t>
      </w:r>
      <w:r w:rsidR="00DA031F">
        <w:t>用户</w:t>
      </w:r>
      <w:r w:rsidR="00DA031F">
        <w:rPr>
          <w:rFonts w:hint="eastAsia"/>
        </w:rPr>
        <w:t>根据</w:t>
      </w:r>
      <w:r w:rsidR="00DA031F">
        <w:t>他人的资源找到解决问题的</w:t>
      </w:r>
      <w:proofErr w:type="spellStart"/>
      <w:r w:rsidR="00DA031F">
        <w:t>url</w:t>
      </w:r>
      <w:proofErr w:type="spellEnd"/>
      <w:r w:rsidR="00DA031F">
        <w:t>，</w:t>
      </w:r>
      <w:r w:rsidR="00DA031F">
        <w:rPr>
          <w:rFonts w:hint="eastAsia"/>
        </w:rPr>
        <w:t>发现</w:t>
      </w:r>
      <w:r w:rsidR="00DA031F">
        <w:t>问题解决度不匹配，</w:t>
      </w:r>
      <w:r w:rsidR="00DA031F">
        <w:rPr>
          <w:rFonts w:hint="eastAsia"/>
        </w:rPr>
        <w:t>打</w:t>
      </w:r>
      <w:r w:rsidR="00DA031F">
        <w:t>负分</w:t>
      </w:r>
      <w:r w:rsidR="00DA031F">
        <w:rPr>
          <w:rFonts w:hint="eastAsia"/>
        </w:rPr>
        <w:t>数值</w:t>
      </w:r>
      <w:r w:rsidR="00DA031F">
        <w:t>必须添加评论原因</w:t>
      </w:r>
    </w:p>
    <w:p w14:paraId="07807A65" w14:textId="0E05F4E2" w:rsidR="00583114" w:rsidRDefault="00583114" w:rsidP="004F6DA5">
      <w:r>
        <w:rPr>
          <w:rFonts w:hint="eastAsia"/>
        </w:rPr>
        <w:t>4:</w:t>
      </w:r>
      <w:r>
        <w:rPr>
          <w:rFonts w:hint="eastAsia"/>
        </w:rPr>
        <w:t>评分</w:t>
      </w:r>
      <w:r>
        <w:t>最高的问题－解决问题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将</w:t>
      </w:r>
      <w:r>
        <w:t>展示在网站首页</w:t>
      </w:r>
    </w:p>
    <w:p w14:paraId="346DF903" w14:textId="634910A8" w:rsidR="008879CE" w:rsidRDefault="008879CE" w:rsidP="004F6DA5">
      <w:r>
        <w:rPr>
          <w:rFonts w:hint="eastAsia"/>
        </w:rPr>
        <w:t>5:</w:t>
      </w:r>
      <w:r>
        <w:rPr>
          <w:rFonts w:hint="eastAsia"/>
        </w:rPr>
        <w:t>注册</w:t>
      </w:r>
      <w:r>
        <w:t>用户可评论打分，</w:t>
      </w:r>
      <w:r>
        <w:rPr>
          <w:rFonts w:hint="eastAsia"/>
        </w:rPr>
        <w:t>非</w:t>
      </w:r>
      <w:r>
        <w:t>注册用户</w:t>
      </w:r>
      <w:r>
        <w:rPr>
          <w:rFonts w:hint="eastAsia"/>
        </w:rPr>
        <w:t>只能</w:t>
      </w:r>
      <w:r>
        <w:t>查询，</w:t>
      </w:r>
      <w:r>
        <w:rPr>
          <w:rFonts w:hint="eastAsia"/>
        </w:rPr>
        <w:t>不能</w:t>
      </w:r>
      <w:r>
        <w:t>创建和打分等操作。</w:t>
      </w:r>
    </w:p>
    <w:p w14:paraId="3ACA046A" w14:textId="22F6E7A7" w:rsidR="00CA760E" w:rsidRDefault="00CF493B" w:rsidP="004F6DA5">
      <w:r>
        <w:lastRenderedPageBreak/>
        <w:t>6:</w:t>
      </w:r>
      <w:r>
        <w:rPr>
          <w:rFonts w:hint="eastAsia"/>
        </w:rPr>
        <w:t>标记</w:t>
      </w:r>
      <w:r>
        <w:t>资源分，</w:t>
      </w:r>
      <w:r>
        <w:rPr>
          <w:rFonts w:hint="eastAsia"/>
        </w:rPr>
        <w:t>标记</w:t>
      </w:r>
      <w:r>
        <w:t>问题，</w:t>
      </w:r>
      <w:r>
        <w:rPr>
          <w:rFonts w:hint="eastAsia"/>
        </w:rPr>
        <w:t>和标记</w:t>
      </w:r>
      <w:r>
        <w:t>解决问题</w:t>
      </w:r>
      <w:proofErr w:type="spellStart"/>
      <w:r>
        <w:t>url</w:t>
      </w:r>
      <w:proofErr w:type="spellEnd"/>
      <w:r>
        <w:t>匹配程度</w:t>
      </w:r>
    </w:p>
    <w:p w14:paraId="7521C13D" w14:textId="1CB75896" w:rsidR="00CF493B" w:rsidRDefault="00CF493B" w:rsidP="004F6DA5">
      <w:r>
        <w:rPr>
          <w:rFonts w:hint="eastAsia"/>
        </w:rPr>
        <w:t>7:</w:t>
      </w:r>
      <w:r>
        <w:rPr>
          <w:rFonts w:hint="eastAsia"/>
        </w:rPr>
        <w:t>打分</w:t>
      </w:r>
      <w:r>
        <w:t>资源</w:t>
      </w:r>
      <w:r w:rsidR="001F7A89">
        <w:t>：（讨论）</w:t>
      </w:r>
    </w:p>
    <w:p w14:paraId="40CE218C" w14:textId="77777777" w:rsidR="001F7A89" w:rsidRDefault="001F7A89" w:rsidP="004F6DA5"/>
    <w:p w14:paraId="489A1EF4" w14:textId="50ACC661" w:rsidR="00B0287F" w:rsidRDefault="00B0287F" w:rsidP="00B0287F">
      <w:pPr>
        <w:pStyle w:val="2"/>
      </w:pPr>
      <w:r>
        <w:rPr>
          <w:rFonts w:hint="eastAsia"/>
        </w:rPr>
        <w:t>页面</w:t>
      </w:r>
      <w:r>
        <w:t>设计</w:t>
      </w:r>
      <w:r w:rsidR="00D864C2">
        <w:t>（讨论）</w:t>
      </w:r>
    </w:p>
    <w:p w14:paraId="239689D1" w14:textId="77777777" w:rsidR="00D864C2" w:rsidRDefault="00D864C2" w:rsidP="00D864C2"/>
    <w:p w14:paraId="0F43567A" w14:textId="77777777" w:rsidR="00D864C2" w:rsidRDefault="00D864C2" w:rsidP="00D864C2"/>
    <w:p w14:paraId="255934A1" w14:textId="77777777" w:rsidR="00D864C2" w:rsidRDefault="00D864C2" w:rsidP="00D864C2"/>
    <w:p w14:paraId="6A44C1B4" w14:textId="4D305364" w:rsidR="00D864C2" w:rsidRDefault="00D864C2" w:rsidP="00D864C2">
      <w:pPr>
        <w:rPr>
          <w:rStyle w:val="20"/>
        </w:rPr>
      </w:pPr>
      <w:r w:rsidRPr="00D864C2">
        <w:rPr>
          <w:rStyle w:val="20"/>
          <w:rFonts w:hint="eastAsia"/>
        </w:rPr>
        <w:t>设计</w:t>
      </w:r>
      <w:r w:rsidRPr="00D864C2">
        <w:rPr>
          <w:rStyle w:val="20"/>
        </w:rPr>
        <w:t>风格</w:t>
      </w:r>
      <w:r>
        <w:rPr>
          <w:rStyle w:val="20"/>
        </w:rPr>
        <w:t>：</w:t>
      </w:r>
      <w:r>
        <w:rPr>
          <w:rStyle w:val="20"/>
          <w:rFonts w:hint="eastAsia"/>
        </w:rPr>
        <w:t>简单</w:t>
      </w:r>
      <w:r>
        <w:rPr>
          <w:rStyle w:val="20"/>
        </w:rPr>
        <w:t>实用即可</w:t>
      </w:r>
    </w:p>
    <w:p w14:paraId="707E83D3" w14:textId="77777777" w:rsidR="001C67C6" w:rsidRDefault="001C67C6" w:rsidP="00D864C2">
      <w:pPr>
        <w:rPr>
          <w:rStyle w:val="20"/>
        </w:rPr>
      </w:pPr>
    </w:p>
    <w:p w14:paraId="40941F00" w14:textId="77777777" w:rsidR="001C67C6" w:rsidRPr="00D864C2" w:rsidRDefault="001C67C6" w:rsidP="00D864C2"/>
    <w:sectPr w:rsidR="001C67C6" w:rsidRPr="00D864C2" w:rsidSect="00A25069">
      <w:footerReference w:type="default" r:id="rId18"/>
      <w:pgSz w:w="11907" w:h="16839" w:code="9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7B1CC" w14:textId="77777777" w:rsidR="007815A8" w:rsidRDefault="007815A8">
      <w:pPr>
        <w:spacing w:after="0" w:line="240" w:lineRule="auto"/>
      </w:pPr>
      <w:r>
        <w:separator/>
      </w:r>
    </w:p>
  </w:endnote>
  <w:endnote w:type="continuationSeparator" w:id="0">
    <w:p w14:paraId="395965DA" w14:textId="77777777" w:rsidR="007815A8" w:rsidRDefault="0078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34BBAD5A" w14:textId="77777777" w:rsidR="004A77DC" w:rsidRDefault="00A25069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321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CE689" w14:textId="77777777" w:rsidR="007815A8" w:rsidRDefault="007815A8">
      <w:pPr>
        <w:spacing w:after="0" w:line="240" w:lineRule="auto"/>
      </w:pPr>
      <w:r>
        <w:separator/>
      </w:r>
    </w:p>
  </w:footnote>
  <w:footnote w:type="continuationSeparator" w:id="0">
    <w:p w14:paraId="5767E57A" w14:textId="77777777" w:rsidR="007815A8" w:rsidRDefault="00781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8110EC"/>
    <w:multiLevelType w:val="hybridMultilevel"/>
    <w:tmpl w:val="A330FC92"/>
    <w:lvl w:ilvl="0" w:tplc="0B66C61A">
      <w:start w:val="1"/>
      <w:numFmt w:val="decimal"/>
      <w:pStyle w:val="a0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E6"/>
    <w:rsid w:val="001C67C6"/>
    <w:rsid w:val="001F7A89"/>
    <w:rsid w:val="00410611"/>
    <w:rsid w:val="004A77DC"/>
    <w:rsid w:val="004F6DA5"/>
    <w:rsid w:val="00583114"/>
    <w:rsid w:val="00593106"/>
    <w:rsid w:val="005A7239"/>
    <w:rsid w:val="005E23FE"/>
    <w:rsid w:val="005F63E6"/>
    <w:rsid w:val="006B1052"/>
    <w:rsid w:val="00747959"/>
    <w:rsid w:val="007815A8"/>
    <w:rsid w:val="008879CE"/>
    <w:rsid w:val="008E54B4"/>
    <w:rsid w:val="009A4553"/>
    <w:rsid w:val="00A25069"/>
    <w:rsid w:val="00A80064"/>
    <w:rsid w:val="00B0287F"/>
    <w:rsid w:val="00B51435"/>
    <w:rsid w:val="00B5179F"/>
    <w:rsid w:val="00C96DEA"/>
    <w:rsid w:val="00CA4321"/>
    <w:rsid w:val="00CA760E"/>
    <w:rsid w:val="00CE5B6D"/>
    <w:rsid w:val="00CF493B"/>
    <w:rsid w:val="00D15731"/>
    <w:rsid w:val="00D864C2"/>
    <w:rsid w:val="00D96049"/>
    <w:rsid w:val="00DA031F"/>
    <w:rsid w:val="00E14B38"/>
    <w:rsid w:val="00E8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FC9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A2A2A" w:themeColor="text2"/>
        <w:sz w:val="28"/>
        <w:szCs w:val="28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10611"/>
    <w:rPr>
      <w:lang w:eastAsia="zh-CN"/>
    </w:rPr>
  </w:style>
  <w:style w:type="paragraph" w:styleId="1">
    <w:name w:val="heading 1"/>
    <w:basedOn w:val="a1"/>
    <w:next w:val="a1"/>
    <w:link w:val="10"/>
    <w:uiPriority w:val="9"/>
    <w:qFormat/>
    <w:rsid w:val="008E54B4"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a6">
    <w:name w:val="页脚字符"/>
    <w:basedOn w:val="a2"/>
    <w:link w:val="a5"/>
    <w:uiPriority w:val="99"/>
    <w:rPr>
      <w:b/>
      <w:sz w:val="46"/>
    </w:rPr>
  </w:style>
  <w:style w:type="character" w:customStyle="1" w:styleId="10">
    <w:name w:val="标题 1字符"/>
    <w:basedOn w:val="a2"/>
    <w:link w:val="1"/>
    <w:uiPriority w:val="9"/>
    <w:rsid w:val="008E54B4"/>
    <w:rPr>
      <w:rFonts w:asciiTheme="majorHAnsi" w:eastAsiaTheme="majorEastAsia" w:hAnsiTheme="majorHAnsi" w:cstheme="majorBidi"/>
      <w:b/>
      <w:sz w:val="110"/>
      <w:szCs w:val="32"/>
      <w:lang w:eastAsia="zh-CN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a">
    <w:name w:val="List Bullet"/>
    <w:basedOn w:val="a1"/>
    <w:uiPriority w:val="10"/>
    <w:qFormat/>
    <w:pPr>
      <w:numPr>
        <w:numId w:val="7"/>
      </w:numPr>
      <w:spacing w:after="120"/>
    </w:pPr>
  </w:style>
  <w:style w:type="table" w:styleId="a7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Intense Quote"/>
    <w:basedOn w:val="a1"/>
    <w:next w:val="a1"/>
    <w:link w:val="a9"/>
    <w:uiPriority w:val="30"/>
    <w:unhideWhenUsed/>
    <w:qFormat/>
    <w:rsid w:val="008E54B4"/>
    <w:pPr>
      <w:spacing w:before="400" w:after="520"/>
      <w:contextualSpacing/>
    </w:pPr>
    <w:rPr>
      <w:b/>
      <w:iCs/>
      <w:sz w:val="56"/>
    </w:rPr>
  </w:style>
  <w:style w:type="character" w:customStyle="1" w:styleId="a9">
    <w:name w:val="明显引用字符"/>
    <w:basedOn w:val="a2"/>
    <w:link w:val="a8"/>
    <w:uiPriority w:val="30"/>
    <w:rsid w:val="008E54B4"/>
    <w:rPr>
      <w:b/>
      <w:iCs/>
      <w:sz w:val="56"/>
      <w:lang w:eastAsia="zh-CN"/>
    </w:rPr>
  </w:style>
  <w:style w:type="table" w:customStyle="1" w:styleId="ModernPaper">
    <w:name w:val="Modern Paper"/>
    <w:basedOn w:val="a3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40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aa">
    <w:name w:val="Emphasis"/>
    <w:basedOn w:val="a2"/>
    <w:uiPriority w:val="20"/>
    <w:semiHidden/>
    <w:unhideWhenUsed/>
    <w:qFormat/>
    <w:rPr>
      <w:i w:val="0"/>
      <w:iCs/>
      <w:color w:val="E09B3B" w:themeColor="accent1"/>
    </w:rPr>
  </w:style>
  <w:style w:type="character" w:styleId="ab">
    <w:name w:val="Intense Emphasis"/>
    <w:basedOn w:val="a2"/>
    <w:uiPriority w:val="21"/>
    <w:semiHidden/>
    <w:unhideWhenUsed/>
    <w:qFormat/>
    <w:rPr>
      <w:b/>
      <w:i/>
      <w:iCs/>
      <w:color w:val="E09B3B" w:themeColor="accent1"/>
    </w:rPr>
  </w:style>
  <w:style w:type="character" w:styleId="ac">
    <w:name w:val="Strong"/>
    <w:basedOn w:val="a2"/>
    <w:uiPriority w:val="22"/>
    <w:semiHidden/>
    <w:unhideWhenUsed/>
    <w:qFormat/>
    <w:rPr>
      <w:b/>
      <w:bCs/>
    </w:rPr>
  </w:style>
  <w:style w:type="character" w:styleId="ad">
    <w:name w:val="Subtle Reference"/>
    <w:basedOn w:val="a2"/>
    <w:uiPriority w:val="31"/>
    <w:semiHidden/>
    <w:unhideWhenUsed/>
    <w:qFormat/>
    <w:rPr>
      <w:caps/>
      <w:smallCaps w:val="0"/>
      <w:color w:val="2A2A2A" w:themeColor="text2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af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0">
    <w:name w:val="caption"/>
    <w:basedOn w:val="a1"/>
    <w:next w:val="a1"/>
    <w:uiPriority w:val="35"/>
    <w:semiHidden/>
    <w:unhideWhenUsed/>
    <w:qFormat/>
    <w:pPr>
      <w:contextualSpacing/>
    </w:pPr>
    <w:rPr>
      <w:i/>
      <w:iCs/>
      <w:sz w:val="22"/>
      <w:szCs w:val="18"/>
    </w:rPr>
  </w:style>
  <w:style w:type="paragraph" w:styleId="af1">
    <w:name w:val="TOC Heading"/>
    <w:basedOn w:val="1"/>
    <w:next w:val="a1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af2">
    <w:name w:val="Title"/>
    <w:basedOn w:val="a1"/>
    <w:next w:val="a1"/>
    <w:link w:val="af3"/>
    <w:uiPriority w:val="10"/>
    <w:semiHidden/>
    <w:unhideWhenUsed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af3">
    <w:name w:val="标题字符"/>
    <w:basedOn w:val="a2"/>
    <w:link w:val="af2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af4">
    <w:name w:val="Subtitle"/>
    <w:basedOn w:val="a1"/>
    <w:next w:val="a1"/>
    <w:link w:val="af5"/>
    <w:uiPriority w:val="11"/>
    <w:semiHidden/>
    <w:unhideWhenUsed/>
    <w:qFormat/>
    <w:pPr>
      <w:numPr>
        <w:ilvl w:val="1"/>
      </w:numPr>
      <w:spacing w:after="1200" w:line="240" w:lineRule="auto"/>
      <w:contextualSpacing/>
    </w:pPr>
    <w:rPr>
      <w:b/>
      <w:color w:val="E09B3B" w:themeColor="accent1"/>
      <w:sz w:val="56"/>
      <w:szCs w:val="22"/>
    </w:rPr>
  </w:style>
  <w:style w:type="character" w:customStyle="1" w:styleId="af5">
    <w:name w:val="副标题字符"/>
    <w:basedOn w:val="a2"/>
    <w:link w:val="af4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character" w:styleId="af7">
    <w:name w:val="Subtle Emphasis"/>
    <w:basedOn w:val="a2"/>
    <w:uiPriority w:val="19"/>
    <w:semiHidden/>
    <w:unhideWhenUsed/>
    <w:qFormat/>
    <w:rPr>
      <w:i/>
      <w:iCs/>
      <w:color w:val="2A2A2A" w:themeColor="text2"/>
    </w:rPr>
  </w:style>
  <w:style w:type="paragraph" w:styleId="af8">
    <w:name w:val="Quote"/>
    <w:basedOn w:val="a1"/>
    <w:next w:val="a1"/>
    <w:link w:val="af9"/>
    <w:uiPriority w:val="29"/>
    <w:semiHidden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af9">
    <w:name w:val="引用字符"/>
    <w:basedOn w:val="a2"/>
    <w:link w:val="af8"/>
    <w:uiPriority w:val="29"/>
    <w:semiHidden/>
    <w:rPr>
      <w:iCs/>
      <w:sz w:val="60"/>
    </w:rPr>
  </w:style>
  <w:style w:type="paragraph" w:styleId="afa">
    <w:name w:val="header"/>
    <w:basedOn w:val="a1"/>
    <w:link w:val="afb"/>
    <w:uiPriority w:val="99"/>
    <w:unhideWhenUsed/>
    <w:qFormat/>
    <w:pPr>
      <w:spacing w:after="0" w:line="240" w:lineRule="auto"/>
    </w:pPr>
  </w:style>
  <w:style w:type="character" w:customStyle="1" w:styleId="afb">
    <w:name w:val="页眉字符"/>
    <w:basedOn w:val="a2"/>
    <w:link w:val="afa"/>
    <w:uiPriority w:val="99"/>
  </w:style>
  <w:style w:type="paragraph" w:styleId="a0">
    <w:name w:val="List Number"/>
    <w:basedOn w:val="a1"/>
    <w:uiPriority w:val="11"/>
    <w:qFormat/>
    <w:pPr>
      <w:numPr>
        <w:numId w:val="6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20" Type="http://schemas.openxmlformats.org/officeDocument/2006/relationships/glossaryDocument" Target="glossary/document.xml"/><Relationship Id="rId21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zh_CN.lproj/Modern%20Paper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FD4632-F205-074D-B534-0AF3AA67498D}" type="doc">
      <dgm:prSet loTypeId="urn:microsoft.com/office/officeart/2008/layout/NameandTitleOrganizationalChart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A6DF243-B988-6046-8615-94260341E773}">
      <dgm:prSet phldrT="[文本]"/>
      <dgm:spPr/>
      <dgm:t>
        <a:bodyPr/>
        <a:lstStyle/>
        <a:p>
          <a:r>
            <a:rPr lang="zh-CN" altLang="en-US"/>
            <a:t>网站首页</a:t>
          </a:r>
        </a:p>
      </dgm:t>
    </dgm:pt>
    <dgm:pt modelId="{770DC1EB-83DA-DE42-8CFE-BBCFF6D969C5}" type="parTrans" cxnId="{AE77E578-21CA-6C42-AA44-3A69098D7251}">
      <dgm:prSet/>
      <dgm:spPr/>
      <dgm:t>
        <a:bodyPr/>
        <a:lstStyle/>
        <a:p>
          <a:endParaRPr lang="zh-CN" altLang="en-US"/>
        </a:p>
      </dgm:t>
    </dgm:pt>
    <dgm:pt modelId="{742F0EA5-35CC-1C4F-8CC9-E3450C314E6D}" type="sibTrans" cxnId="{AE77E578-21CA-6C42-AA44-3A69098D7251}">
      <dgm:prSet/>
      <dgm:spPr/>
      <dgm:t>
        <a:bodyPr/>
        <a:lstStyle/>
        <a:p>
          <a:endParaRPr lang="zh-CN" altLang="en-US"/>
        </a:p>
      </dgm:t>
    </dgm:pt>
    <dgm:pt modelId="{303C94BA-11B4-F34A-9791-AF50179A8866}" type="asst">
      <dgm:prSet phldrT="[文本]"/>
      <dgm:spPr/>
      <dgm:t>
        <a:bodyPr/>
        <a:lstStyle/>
        <a:p>
          <a:r>
            <a:rPr lang="zh-CN" altLang="en-US"/>
            <a:t>查询资源</a:t>
          </a:r>
          <a:r>
            <a:rPr lang="en-US" altLang="zh-CN"/>
            <a:t>url</a:t>
          </a:r>
          <a:endParaRPr lang="zh-CN" altLang="en-US"/>
        </a:p>
      </dgm:t>
    </dgm:pt>
    <dgm:pt modelId="{9B4F585E-2B73-D444-8DA0-556AA26D8DF9}" type="parTrans" cxnId="{6F561244-B543-6A4E-9053-26B8F22D2695}">
      <dgm:prSet/>
      <dgm:spPr/>
      <dgm:t>
        <a:bodyPr/>
        <a:lstStyle/>
        <a:p>
          <a:endParaRPr lang="zh-CN" altLang="en-US"/>
        </a:p>
      </dgm:t>
    </dgm:pt>
    <dgm:pt modelId="{670FF400-107E-D142-A715-507446F685DA}" type="sibTrans" cxnId="{6F561244-B543-6A4E-9053-26B8F22D2695}">
      <dgm:prSet/>
      <dgm:spPr/>
      <dgm:t>
        <a:bodyPr/>
        <a:lstStyle/>
        <a:p>
          <a:endParaRPr lang="zh-CN" altLang="en-US"/>
        </a:p>
      </dgm:t>
    </dgm:pt>
    <dgm:pt modelId="{5C298AFB-9D68-4245-8683-562F7EDFA5FD}">
      <dgm:prSet phldrT="[文本]"/>
      <dgm:spPr/>
      <dgm:t>
        <a:bodyPr/>
        <a:lstStyle/>
        <a:p>
          <a:r>
            <a:rPr lang="zh-CN" altLang="en-US"/>
            <a:t>通过分类查看问题</a:t>
          </a:r>
        </a:p>
      </dgm:t>
    </dgm:pt>
    <dgm:pt modelId="{18D6C115-7D3B-734C-A817-0A9F91D8DF2F}" type="parTrans" cxnId="{71A554C1-B00A-D545-A1BA-209C59463FD4}">
      <dgm:prSet/>
      <dgm:spPr/>
      <dgm:t>
        <a:bodyPr/>
        <a:lstStyle/>
        <a:p>
          <a:endParaRPr lang="zh-CN" altLang="en-US"/>
        </a:p>
      </dgm:t>
    </dgm:pt>
    <dgm:pt modelId="{D3510B64-7CE6-7D40-B5FD-D08D59A0EB85}" type="sibTrans" cxnId="{71A554C1-B00A-D545-A1BA-209C59463FD4}">
      <dgm:prSet/>
      <dgm:spPr/>
      <dgm:t>
        <a:bodyPr/>
        <a:lstStyle/>
        <a:p>
          <a:endParaRPr lang="zh-CN" altLang="en-US"/>
        </a:p>
      </dgm:t>
    </dgm:pt>
    <dgm:pt modelId="{D6E9DF78-2FFF-7A4C-B702-CD1E06AB5EA2}">
      <dgm:prSet phldrT="[文本]"/>
      <dgm:spPr/>
      <dgm:t>
        <a:bodyPr/>
        <a:lstStyle/>
        <a:p>
          <a:r>
            <a:rPr lang="zh-CN" altLang="en-US"/>
            <a:t>通过搜索查看</a:t>
          </a:r>
        </a:p>
      </dgm:t>
    </dgm:pt>
    <dgm:pt modelId="{0AF60F58-1137-6144-BF12-CA90D7915C15}" type="parTrans" cxnId="{8F222C18-0926-904B-8FEA-02076F5ABCFA}">
      <dgm:prSet/>
      <dgm:spPr/>
      <dgm:t>
        <a:bodyPr/>
        <a:lstStyle/>
        <a:p>
          <a:endParaRPr lang="zh-CN" altLang="en-US"/>
        </a:p>
      </dgm:t>
    </dgm:pt>
    <dgm:pt modelId="{A642EC73-4665-D749-811B-051989FE5D9F}" type="sibTrans" cxnId="{8F222C18-0926-904B-8FEA-02076F5ABCFA}">
      <dgm:prSet/>
      <dgm:spPr/>
      <dgm:t>
        <a:bodyPr/>
        <a:lstStyle/>
        <a:p>
          <a:endParaRPr lang="zh-CN" altLang="en-US"/>
        </a:p>
      </dgm:t>
    </dgm:pt>
    <dgm:pt modelId="{7CD531E5-4D3C-3D44-ACE7-906773516A96}">
      <dgm:prSet phldrT="[文本]"/>
      <dgm:spPr/>
      <dgm:t>
        <a:bodyPr/>
        <a:lstStyle/>
        <a:p>
          <a:r>
            <a:rPr lang="zh-CN" altLang="en-US"/>
            <a:t>通过官方收录知识</a:t>
          </a:r>
        </a:p>
      </dgm:t>
    </dgm:pt>
    <dgm:pt modelId="{A5ACAEDF-920B-764B-B3D6-C4EDAC51D85C}" type="parTrans" cxnId="{BE578C97-73F9-9E4B-B337-054D804D8343}">
      <dgm:prSet/>
      <dgm:spPr/>
      <dgm:t>
        <a:bodyPr/>
        <a:lstStyle/>
        <a:p>
          <a:endParaRPr lang="zh-CN" altLang="en-US"/>
        </a:p>
      </dgm:t>
    </dgm:pt>
    <dgm:pt modelId="{31D38756-6122-E74B-8FE5-372C73159774}" type="sibTrans" cxnId="{BE578C97-73F9-9E4B-B337-054D804D8343}">
      <dgm:prSet/>
      <dgm:spPr/>
      <dgm:t>
        <a:bodyPr/>
        <a:lstStyle/>
        <a:p>
          <a:endParaRPr lang="zh-CN" altLang="en-US"/>
        </a:p>
      </dgm:t>
    </dgm:pt>
    <dgm:pt modelId="{C3DE5860-5A3B-1E4F-940D-CC352CE3A2FD}" type="pres">
      <dgm:prSet presAssocID="{0AFD4632-F205-074D-B534-0AF3AA67498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EC8FB1E2-8A18-1B41-8182-C0D8CE40717D}" type="pres">
      <dgm:prSet presAssocID="{2A6DF243-B988-6046-8615-94260341E773}" presName="hierRoot1" presStyleCnt="0">
        <dgm:presLayoutVars>
          <dgm:hierBranch val="init"/>
        </dgm:presLayoutVars>
      </dgm:prSet>
      <dgm:spPr/>
    </dgm:pt>
    <dgm:pt modelId="{AD5F3C18-2B59-D54C-8482-8ED06E22E296}" type="pres">
      <dgm:prSet presAssocID="{2A6DF243-B988-6046-8615-94260341E773}" presName="rootComposite1" presStyleCnt="0"/>
      <dgm:spPr/>
    </dgm:pt>
    <dgm:pt modelId="{55C06A85-D7FB-9548-A6F8-841F77CF6090}" type="pres">
      <dgm:prSet presAssocID="{2A6DF243-B988-6046-8615-94260341E773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ECEEABB-EE3D-4341-9528-43021AABA37C}" type="pres">
      <dgm:prSet presAssocID="{2A6DF243-B988-6046-8615-94260341E773}" presName="titleText1" presStyleLbl="fgAcc0" presStyleIdx="0" presStyleCnt="1" custLinFactNeighborX="16110" custLinFactNeighborY="-11541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FB0EE6C5-89FC-B04B-89F3-624D59CB8B35}" type="pres">
      <dgm:prSet presAssocID="{2A6DF243-B988-6046-8615-94260341E773}" presName="rootConnector1" presStyleLbl="node1" presStyleIdx="0" presStyleCnt="3"/>
      <dgm:spPr/>
      <dgm:t>
        <a:bodyPr/>
        <a:lstStyle/>
        <a:p>
          <a:endParaRPr lang="zh-CN" altLang="en-US"/>
        </a:p>
      </dgm:t>
    </dgm:pt>
    <dgm:pt modelId="{279460F6-B2CD-384F-B49C-8DC580723884}" type="pres">
      <dgm:prSet presAssocID="{2A6DF243-B988-6046-8615-94260341E773}" presName="hierChild2" presStyleCnt="0"/>
      <dgm:spPr/>
    </dgm:pt>
    <dgm:pt modelId="{10E97A6E-71D1-E045-946D-1CDB8BAF711C}" type="pres">
      <dgm:prSet presAssocID="{18D6C115-7D3B-734C-A817-0A9F91D8DF2F}" presName="Name37" presStyleLbl="parChTrans1D2" presStyleIdx="0" presStyleCnt="4"/>
      <dgm:spPr/>
      <dgm:t>
        <a:bodyPr/>
        <a:lstStyle/>
        <a:p>
          <a:endParaRPr lang="zh-CN" altLang="en-US"/>
        </a:p>
      </dgm:t>
    </dgm:pt>
    <dgm:pt modelId="{C5639451-0483-E449-8D8D-FA82D6F92453}" type="pres">
      <dgm:prSet presAssocID="{5C298AFB-9D68-4245-8683-562F7EDFA5FD}" presName="hierRoot2" presStyleCnt="0">
        <dgm:presLayoutVars>
          <dgm:hierBranch val="init"/>
        </dgm:presLayoutVars>
      </dgm:prSet>
      <dgm:spPr/>
    </dgm:pt>
    <dgm:pt modelId="{C3C2C2AE-57F4-904C-84DA-59B2037E9223}" type="pres">
      <dgm:prSet presAssocID="{5C298AFB-9D68-4245-8683-562F7EDFA5FD}" presName="rootComposite" presStyleCnt="0"/>
      <dgm:spPr/>
    </dgm:pt>
    <dgm:pt modelId="{4E5E7838-4253-C14D-AB67-A407A90A9A13}" type="pres">
      <dgm:prSet presAssocID="{5C298AFB-9D68-4245-8683-562F7EDFA5FD}" presName="rootText" presStyleLbl="node1" presStyleIdx="0" presStyleCnt="3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27742B-3FC7-194C-B127-445927F5D8D1}" type="pres">
      <dgm:prSet presAssocID="{5C298AFB-9D68-4245-8683-562F7EDFA5FD}" presName="titleText2" presStyleLbl="fgAcc1" presStyleIdx="0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900FA441-A82A-6A48-B16C-141FAC80DD2B}" type="pres">
      <dgm:prSet presAssocID="{5C298AFB-9D68-4245-8683-562F7EDFA5FD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C12863FC-8144-1145-98AB-C828FBED3AFB}" type="pres">
      <dgm:prSet presAssocID="{5C298AFB-9D68-4245-8683-562F7EDFA5FD}" presName="hierChild4" presStyleCnt="0"/>
      <dgm:spPr/>
    </dgm:pt>
    <dgm:pt modelId="{46B6BF04-56D9-CB41-B783-99456B0E4AA3}" type="pres">
      <dgm:prSet presAssocID="{5C298AFB-9D68-4245-8683-562F7EDFA5FD}" presName="hierChild5" presStyleCnt="0"/>
      <dgm:spPr/>
    </dgm:pt>
    <dgm:pt modelId="{F908F619-EB66-7445-B742-7DBEE5BEC3E6}" type="pres">
      <dgm:prSet presAssocID="{0AF60F58-1137-6144-BF12-CA90D7915C15}" presName="Name37" presStyleLbl="parChTrans1D2" presStyleIdx="1" presStyleCnt="4"/>
      <dgm:spPr/>
      <dgm:t>
        <a:bodyPr/>
        <a:lstStyle/>
        <a:p>
          <a:endParaRPr lang="zh-CN" altLang="en-US"/>
        </a:p>
      </dgm:t>
    </dgm:pt>
    <dgm:pt modelId="{54F82C40-9D8D-324F-A420-54FC4FBB5481}" type="pres">
      <dgm:prSet presAssocID="{D6E9DF78-2FFF-7A4C-B702-CD1E06AB5EA2}" presName="hierRoot2" presStyleCnt="0">
        <dgm:presLayoutVars>
          <dgm:hierBranch val="init"/>
        </dgm:presLayoutVars>
      </dgm:prSet>
      <dgm:spPr/>
    </dgm:pt>
    <dgm:pt modelId="{E3773F9E-2ED7-974E-8DE4-2E693A27E3D7}" type="pres">
      <dgm:prSet presAssocID="{D6E9DF78-2FFF-7A4C-B702-CD1E06AB5EA2}" presName="rootComposite" presStyleCnt="0"/>
      <dgm:spPr/>
    </dgm:pt>
    <dgm:pt modelId="{8B6E6D5F-E4EB-114A-94B3-77F6C8711C61}" type="pres">
      <dgm:prSet presAssocID="{D6E9DF78-2FFF-7A4C-B702-CD1E06AB5EA2}" presName="rootText" presStyleLbl="node1" presStyleIdx="1" presStyleCnt="3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13633BA-E975-CA43-AFEE-5E6B7F794B46}" type="pres">
      <dgm:prSet presAssocID="{D6E9DF78-2FFF-7A4C-B702-CD1E06AB5EA2}" presName="titleText2" presStyleLbl="fgAcc1" presStyleIdx="1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4E8AEB44-AE9C-CC46-8AE6-4AF278892E29}" type="pres">
      <dgm:prSet presAssocID="{D6E9DF78-2FFF-7A4C-B702-CD1E06AB5EA2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4E1AD873-BD02-FB46-B1C4-9E55D60C5B81}" type="pres">
      <dgm:prSet presAssocID="{D6E9DF78-2FFF-7A4C-B702-CD1E06AB5EA2}" presName="hierChild4" presStyleCnt="0"/>
      <dgm:spPr/>
    </dgm:pt>
    <dgm:pt modelId="{8585B551-68F0-B54F-94D3-0F0C8FD9061E}" type="pres">
      <dgm:prSet presAssocID="{D6E9DF78-2FFF-7A4C-B702-CD1E06AB5EA2}" presName="hierChild5" presStyleCnt="0"/>
      <dgm:spPr/>
    </dgm:pt>
    <dgm:pt modelId="{BF08DA48-1B75-764A-9E03-64FBC89C5352}" type="pres">
      <dgm:prSet presAssocID="{A5ACAEDF-920B-764B-B3D6-C4EDAC51D85C}" presName="Name37" presStyleLbl="parChTrans1D2" presStyleIdx="2" presStyleCnt="4"/>
      <dgm:spPr/>
      <dgm:t>
        <a:bodyPr/>
        <a:lstStyle/>
        <a:p>
          <a:endParaRPr lang="zh-CN" altLang="en-US"/>
        </a:p>
      </dgm:t>
    </dgm:pt>
    <dgm:pt modelId="{9EF31AA1-0D84-0F49-9345-ED3A9EB4E641}" type="pres">
      <dgm:prSet presAssocID="{7CD531E5-4D3C-3D44-ACE7-906773516A96}" presName="hierRoot2" presStyleCnt="0">
        <dgm:presLayoutVars>
          <dgm:hierBranch val="init"/>
        </dgm:presLayoutVars>
      </dgm:prSet>
      <dgm:spPr/>
    </dgm:pt>
    <dgm:pt modelId="{BB5F027D-B0E1-8844-A96E-575E1B90618A}" type="pres">
      <dgm:prSet presAssocID="{7CD531E5-4D3C-3D44-ACE7-906773516A96}" presName="rootComposite" presStyleCnt="0"/>
      <dgm:spPr/>
    </dgm:pt>
    <dgm:pt modelId="{C22F25D9-C5B0-1A47-A8AE-0D7F8FA406A0}" type="pres">
      <dgm:prSet presAssocID="{7CD531E5-4D3C-3D44-ACE7-906773516A96}" presName="rootText" presStyleLbl="node1" presStyleIdx="2" presStyleCnt="3">
        <dgm:presLayoutVars>
          <dgm:chMax/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150E7B7-77FB-0247-AA6B-196D17326387}" type="pres">
      <dgm:prSet presAssocID="{7CD531E5-4D3C-3D44-ACE7-906773516A96}" presName="titleText2" presStyleLbl="fgAcc1" presStyleIdx="2" presStyleCnt="3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1FE2F2EC-9BFC-644A-9563-D55A66F19E73}" type="pres">
      <dgm:prSet presAssocID="{7CD531E5-4D3C-3D44-ACE7-906773516A96}" presName="rootConnector" presStyleLbl="node2" presStyleIdx="0" presStyleCnt="0"/>
      <dgm:spPr/>
      <dgm:t>
        <a:bodyPr/>
        <a:lstStyle/>
        <a:p>
          <a:endParaRPr lang="zh-CN" altLang="en-US"/>
        </a:p>
      </dgm:t>
    </dgm:pt>
    <dgm:pt modelId="{F4B8231C-4BD5-9643-BD08-E6685998AABD}" type="pres">
      <dgm:prSet presAssocID="{7CD531E5-4D3C-3D44-ACE7-906773516A96}" presName="hierChild4" presStyleCnt="0"/>
      <dgm:spPr/>
    </dgm:pt>
    <dgm:pt modelId="{636BB5C5-761A-694D-94D9-72B5F45F7B4F}" type="pres">
      <dgm:prSet presAssocID="{7CD531E5-4D3C-3D44-ACE7-906773516A96}" presName="hierChild5" presStyleCnt="0"/>
      <dgm:spPr/>
    </dgm:pt>
    <dgm:pt modelId="{AC5E5058-DC79-3F40-89C8-9036EC9F5DBC}" type="pres">
      <dgm:prSet presAssocID="{2A6DF243-B988-6046-8615-94260341E773}" presName="hierChild3" presStyleCnt="0"/>
      <dgm:spPr/>
    </dgm:pt>
    <dgm:pt modelId="{B0747BC7-E6C1-F44E-884D-24AD27661BBA}" type="pres">
      <dgm:prSet presAssocID="{9B4F585E-2B73-D444-8DA0-556AA26D8DF9}" presName="Name96" presStyleLbl="parChTrans1D2" presStyleIdx="3" presStyleCnt="4"/>
      <dgm:spPr/>
      <dgm:t>
        <a:bodyPr/>
        <a:lstStyle/>
        <a:p>
          <a:endParaRPr lang="zh-CN" altLang="en-US"/>
        </a:p>
      </dgm:t>
    </dgm:pt>
    <dgm:pt modelId="{C64AC479-5FEA-F945-8959-ACC075A717FC}" type="pres">
      <dgm:prSet presAssocID="{303C94BA-11B4-F34A-9791-AF50179A8866}" presName="hierRoot3" presStyleCnt="0">
        <dgm:presLayoutVars>
          <dgm:hierBranch val="init"/>
        </dgm:presLayoutVars>
      </dgm:prSet>
      <dgm:spPr/>
    </dgm:pt>
    <dgm:pt modelId="{1F0FFE5A-0282-E040-B942-3DA59A750529}" type="pres">
      <dgm:prSet presAssocID="{303C94BA-11B4-F34A-9791-AF50179A8866}" presName="rootComposite3" presStyleCnt="0"/>
      <dgm:spPr/>
    </dgm:pt>
    <dgm:pt modelId="{42FC6C64-26C5-E445-B49A-C9FB573A590D}" type="pres">
      <dgm:prSet presAssocID="{303C94BA-11B4-F34A-9791-AF50179A8866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0511A3C-0C75-1042-A49A-FE7C7A04D2EF}" type="pres">
      <dgm:prSet presAssocID="{303C94BA-11B4-F34A-9791-AF50179A8866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zh-CN" altLang="en-US"/>
        </a:p>
      </dgm:t>
    </dgm:pt>
    <dgm:pt modelId="{0065F6A9-7F7F-374F-BBE6-09509F48CF93}" type="pres">
      <dgm:prSet presAssocID="{303C94BA-11B4-F34A-9791-AF50179A8866}" presName="rootConnector3" presStyleLbl="asst1" presStyleIdx="0" presStyleCnt="1"/>
      <dgm:spPr/>
      <dgm:t>
        <a:bodyPr/>
        <a:lstStyle/>
        <a:p>
          <a:endParaRPr lang="zh-CN" altLang="en-US"/>
        </a:p>
      </dgm:t>
    </dgm:pt>
    <dgm:pt modelId="{1C0D33A5-A1F8-F74E-B795-41DB74307149}" type="pres">
      <dgm:prSet presAssocID="{303C94BA-11B4-F34A-9791-AF50179A8866}" presName="hierChild6" presStyleCnt="0"/>
      <dgm:spPr/>
    </dgm:pt>
    <dgm:pt modelId="{BC378D5C-7B28-7247-8BE1-E8825C1C80EA}" type="pres">
      <dgm:prSet presAssocID="{303C94BA-11B4-F34A-9791-AF50179A8866}" presName="hierChild7" presStyleCnt="0"/>
      <dgm:spPr/>
    </dgm:pt>
  </dgm:ptLst>
  <dgm:cxnLst>
    <dgm:cxn modelId="{4C84EDC8-DA29-7448-A1D1-D35BD83676FC}" type="presOf" srcId="{2A6DF243-B988-6046-8615-94260341E773}" destId="{55C06A85-D7FB-9548-A6F8-841F77CF6090}" srcOrd="0" destOrd="0" presId="urn:microsoft.com/office/officeart/2008/layout/NameandTitleOrganizationalChart"/>
    <dgm:cxn modelId="{CCFD5BB7-DCF9-9D4A-9000-9513918D681A}" type="presOf" srcId="{5C298AFB-9D68-4245-8683-562F7EDFA5FD}" destId="{4E5E7838-4253-C14D-AB67-A407A90A9A13}" srcOrd="0" destOrd="0" presId="urn:microsoft.com/office/officeart/2008/layout/NameandTitleOrganizationalChart"/>
    <dgm:cxn modelId="{DBABE016-3E2C-3E4F-A299-E31EB74037A7}" type="presOf" srcId="{0AF60F58-1137-6144-BF12-CA90D7915C15}" destId="{F908F619-EB66-7445-B742-7DBEE5BEC3E6}" srcOrd="0" destOrd="0" presId="urn:microsoft.com/office/officeart/2008/layout/NameandTitleOrganizationalChart"/>
    <dgm:cxn modelId="{5D9EB1A3-F9CF-4642-A062-CB0A5F268B7F}" type="presOf" srcId="{303C94BA-11B4-F34A-9791-AF50179A8866}" destId="{0065F6A9-7F7F-374F-BBE6-09509F48CF93}" srcOrd="1" destOrd="0" presId="urn:microsoft.com/office/officeart/2008/layout/NameandTitleOrganizationalChart"/>
    <dgm:cxn modelId="{6F561244-B543-6A4E-9053-26B8F22D2695}" srcId="{2A6DF243-B988-6046-8615-94260341E773}" destId="{303C94BA-11B4-F34A-9791-AF50179A8866}" srcOrd="0" destOrd="0" parTransId="{9B4F585E-2B73-D444-8DA0-556AA26D8DF9}" sibTransId="{670FF400-107E-D142-A715-507446F685DA}"/>
    <dgm:cxn modelId="{C32AB06B-4FF8-B642-A746-4088E675AB75}" type="presOf" srcId="{2A6DF243-B988-6046-8615-94260341E773}" destId="{FB0EE6C5-89FC-B04B-89F3-624D59CB8B35}" srcOrd="1" destOrd="0" presId="urn:microsoft.com/office/officeart/2008/layout/NameandTitleOrganizationalChart"/>
    <dgm:cxn modelId="{D8ABE391-FA94-5E46-B3D0-2E2B1F45CFA9}" type="presOf" srcId="{D6E9DF78-2FFF-7A4C-B702-CD1E06AB5EA2}" destId="{4E8AEB44-AE9C-CC46-8AE6-4AF278892E29}" srcOrd="1" destOrd="0" presId="urn:microsoft.com/office/officeart/2008/layout/NameandTitleOrganizationalChart"/>
    <dgm:cxn modelId="{8F222C18-0926-904B-8FEA-02076F5ABCFA}" srcId="{2A6DF243-B988-6046-8615-94260341E773}" destId="{D6E9DF78-2FFF-7A4C-B702-CD1E06AB5EA2}" srcOrd="2" destOrd="0" parTransId="{0AF60F58-1137-6144-BF12-CA90D7915C15}" sibTransId="{A642EC73-4665-D749-811B-051989FE5D9F}"/>
    <dgm:cxn modelId="{7CECDBEE-65AA-E24F-B5B6-F6375D9465F0}" type="presOf" srcId="{7CD531E5-4D3C-3D44-ACE7-906773516A96}" destId="{C22F25D9-C5B0-1A47-A8AE-0D7F8FA406A0}" srcOrd="0" destOrd="0" presId="urn:microsoft.com/office/officeart/2008/layout/NameandTitleOrganizationalChart"/>
    <dgm:cxn modelId="{EDE2EC16-4D5C-5C4C-B65C-ADFD798F4F46}" type="presOf" srcId="{670FF400-107E-D142-A715-507446F685DA}" destId="{D0511A3C-0C75-1042-A49A-FE7C7A04D2EF}" srcOrd="0" destOrd="0" presId="urn:microsoft.com/office/officeart/2008/layout/NameandTitleOrganizationalChart"/>
    <dgm:cxn modelId="{FD605013-6623-5F42-9C6C-8F7DE1B0BB08}" type="presOf" srcId="{742F0EA5-35CC-1C4F-8CC9-E3450C314E6D}" destId="{2ECEEABB-EE3D-4341-9528-43021AABA37C}" srcOrd="0" destOrd="0" presId="urn:microsoft.com/office/officeart/2008/layout/NameandTitleOrganizationalChart"/>
    <dgm:cxn modelId="{669B2A99-94C9-A644-88A4-E9720AA14D01}" type="presOf" srcId="{9B4F585E-2B73-D444-8DA0-556AA26D8DF9}" destId="{B0747BC7-E6C1-F44E-884D-24AD27661BBA}" srcOrd="0" destOrd="0" presId="urn:microsoft.com/office/officeart/2008/layout/NameandTitleOrganizationalChart"/>
    <dgm:cxn modelId="{AE77E578-21CA-6C42-AA44-3A69098D7251}" srcId="{0AFD4632-F205-074D-B534-0AF3AA67498D}" destId="{2A6DF243-B988-6046-8615-94260341E773}" srcOrd="0" destOrd="0" parTransId="{770DC1EB-83DA-DE42-8CFE-BBCFF6D969C5}" sibTransId="{742F0EA5-35CC-1C4F-8CC9-E3450C314E6D}"/>
    <dgm:cxn modelId="{707F67A6-4E39-E94F-B47D-36970B49C403}" type="presOf" srcId="{A642EC73-4665-D749-811B-051989FE5D9F}" destId="{113633BA-E975-CA43-AFEE-5E6B7F794B46}" srcOrd="0" destOrd="0" presId="urn:microsoft.com/office/officeart/2008/layout/NameandTitleOrganizationalChart"/>
    <dgm:cxn modelId="{1F20C646-FCC7-C94F-9029-1155B579BE74}" type="presOf" srcId="{D3510B64-7CE6-7D40-B5FD-D08D59A0EB85}" destId="{E127742B-3FC7-194C-B127-445927F5D8D1}" srcOrd="0" destOrd="0" presId="urn:microsoft.com/office/officeart/2008/layout/NameandTitleOrganizationalChart"/>
    <dgm:cxn modelId="{5750E901-779E-CF4A-86F4-CF76F54C809F}" type="presOf" srcId="{D6E9DF78-2FFF-7A4C-B702-CD1E06AB5EA2}" destId="{8B6E6D5F-E4EB-114A-94B3-77F6C8711C61}" srcOrd="0" destOrd="0" presId="urn:microsoft.com/office/officeart/2008/layout/NameandTitleOrganizationalChart"/>
    <dgm:cxn modelId="{4E5CE445-B15E-8C4B-BEA7-22378C17016B}" type="presOf" srcId="{0AFD4632-F205-074D-B534-0AF3AA67498D}" destId="{C3DE5860-5A3B-1E4F-940D-CC352CE3A2FD}" srcOrd="0" destOrd="0" presId="urn:microsoft.com/office/officeart/2008/layout/NameandTitleOrganizationalChart"/>
    <dgm:cxn modelId="{68CD8E0C-4311-4E4F-8AD7-6E0D227C418E}" type="presOf" srcId="{A5ACAEDF-920B-764B-B3D6-C4EDAC51D85C}" destId="{BF08DA48-1B75-764A-9E03-64FBC89C5352}" srcOrd="0" destOrd="0" presId="urn:microsoft.com/office/officeart/2008/layout/NameandTitleOrganizationalChart"/>
    <dgm:cxn modelId="{BE578C97-73F9-9E4B-B337-054D804D8343}" srcId="{2A6DF243-B988-6046-8615-94260341E773}" destId="{7CD531E5-4D3C-3D44-ACE7-906773516A96}" srcOrd="3" destOrd="0" parTransId="{A5ACAEDF-920B-764B-B3D6-C4EDAC51D85C}" sibTransId="{31D38756-6122-E74B-8FE5-372C73159774}"/>
    <dgm:cxn modelId="{68AB3335-E459-214B-BFE7-10DED6ED6DA2}" type="presOf" srcId="{303C94BA-11B4-F34A-9791-AF50179A8866}" destId="{42FC6C64-26C5-E445-B49A-C9FB573A590D}" srcOrd="0" destOrd="0" presId="urn:microsoft.com/office/officeart/2008/layout/NameandTitleOrganizationalChart"/>
    <dgm:cxn modelId="{A9A7975A-2850-A14A-9AEC-D8C62258EFAB}" type="presOf" srcId="{5C298AFB-9D68-4245-8683-562F7EDFA5FD}" destId="{900FA441-A82A-6A48-B16C-141FAC80DD2B}" srcOrd="1" destOrd="0" presId="urn:microsoft.com/office/officeart/2008/layout/NameandTitleOrganizationalChart"/>
    <dgm:cxn modelId="{71A554C1-B00A-D545-A1BA-209C59463FD4}" srcId="{2A6DF243-B988-6046-8615-94260341E773}" destId="{5C298AFB-9D68-4245-8683-562F7EDFA5FD}" srcOrd="1" destOrd="0" parTransId="{18D6C115-7D3B-734C-A817-0A9F91D8DF2F}" sibTransId="{D3510B64-7CE6-7D40-B5FD-D08D59A0EB85}"/>
    <dgm:cxn modelId="{E6677E65-FFE2-2D4F-A45F-97AD46E559BA}" type="presOf" srcId="{18D6C115-7D3B-734C-A817-0A9F91D8DF2F}" destId="{10E97A6E-71D1-E045-946D-1CDB8BAF711C}" srcOrd="0" destOrd="0" presId="urn:microsoft.com/office/officeart/2008/layout/NameandTitleOrganizationalChart"/>
    <dgm:cxn modelId="{BA788210-829E-6540-BA06-25A484EF3F1B}" type="presOf" srcId="{31D38756-6122-E74B-8FE5-372C73159774}" destId="{E150E7B7-77FB-0247-AA6B-196D17326387}" srcOrd="0" destOrd="0" presId="urn:microsoft.com/office/officeart/2008/layout/NameandTitleOrganizationalChart"/>
    <dgm:cxn modelId="{A1F49C77-025E-8946-B31A-692FB726122F}" type="presOf" srcId="{7CD531E5-4D3C-3D44-ACE7-906773516A96}" destId="{1FE2F2EC-9BFC-644A-9563-D55A66F19E73}" srcOrd="1" destOrd="0" presId="urn:microsoft.com/office/officeart/2008/layout/NameandTitleOrganizationalChart"/>
    <dgm:cxn modelId="{3F2CD10B-D39E-2B4E-B57B-485E18701CD6}" type="presParOf" srcId="{C3DE5860-5A3B-1E4F-940D-CC352CE3A2FD}" destId="{EC8FB1E2-8A18-1B41-8182-C0D8CE40717D}" srcOrd="0" destOrd="0" presId="urn:microsoft.com/office/officeart/2008/layout/NameandTitleOrganizationalChart"/>
    <dgm:cxn modelId="{CFF045AC-91F4-5C47-8272-BA51B82DBACA}" type="presParOf" srcId="{EC8FB1E2-8A18-1B41-8182-C0D8CE40717D}" destId="{AD5F3C18-2B59-D54C-8482-8ED06E22E296}" srcOrd="0" destOrd="0" presId="urn:microsoft.com/office/officeart/2008/layout/NameandTitleOrganizationalChart"/>
    <dgm:cxn modelId="{1271C068-791D-7A40-8556-148C4941DC4E}" type="presParOf" srcId="{AD5F3C18-2B59-D54C-8482-8ED06E22E296}" destId="{55C06A85-D7FB-9548-A6F8-841F77CF6090}" srcOrd="0" destOrd="0" presId="urn:microsoft.com/office/officeart/2008/layout/NameandTitleOrganizationalChart"/>
    <dgm:cxn modelId="{D52499D4-0455-D942-A15A-D8D3F3497C35}" type="presParOf" srcId="{AD5F3C18-2B59-D54C-8482-8ED06E22E296}" destId="{2ECEEABB-EE3D-4341-9528-43021AABA37C}" srcOrd="1" destOrd="0" presId="urn:microsoft.com/office/officeart/2008/layout/NameandTitleOrganizationalChart"/>
    <dgm:cxn modelId="{7723604D-EC10-0B4D-A77E-9D76549A9656}" type="presParOf" srcId="{AD5F3C18-2B59-D54C-8482-8ED06E22E296}" destId="{FB0EE6C5-89FC-B04B-89F3-624D59CB8B35}" srcOrd="2" destOrd="0" presId="urn:microsoft.com/office/officeart/2008/layout/NameandTitleOrganizationalChart"/>
    <dgm:cxn modelId="{F474750A-3B7C-DF47-B473-BD82FAC28D1A}" type="presParOf" srcId="{EC8FB1E2-8A18-1B41-8182-C0D8CE40717D}" destId="{279460F6-B2CD-384F-B49C-8DC580723884}" srcOrd="1" destOrd="0" presId="urn:microsoft.com/office/officeart/2008/layout/NameandTitleOrganizationalChart"/>
    <dgm:cxn modelId="{CD570984-6AF4-924B-906B-B7FAFEAB3BA4}" type="presParOf" srcId="{279460F6-B2CD-384F-B49C-8DC580723884}" destId="{10E97A6E-71D1-E045-946D-1CDB8BAF711C}" srcOrd="0" destOrd="0" presId="urn:microsoft.com/office/officeart/2008/layout/NameandTitleOrganizationalChart"/>
    <dgm:cxn modelId="{BE4B1722-6D4B-CF40-8D6B-A0A5021A979E}" type="presParOf" srcId="{279460F6-B2CD-384F-B49C-8DC580723884}" destId="{C5639451-0483-E449-8D8D-FA82D6F92453}" srcOrd="1" destOrd="0" presId="urn:microsoft.com/office/officeart/2008/layout/NameandTitleOrganizationalChart"/>
    <dgm:cxn modelId="{7DADA47C-9089-6F48-858E-C4C31205D7B7}" type="presParOf" srcId="{C5639451-0483-E449-8D8D-FA82D6F92453}" destId="{C3C2C2AE-57F4-904C-84DA-59B2037E9223}" srcOrd="0" destOrd="0" presId="urn:microsoft.com/office/officeart/2008/layout/NameandTitleOrganizationalChart"/>
    <dgm:cxn modelId="{DC4594B1-3E5A-C047-9B76-D73BE55514E0}" type="presParOf" srcId="{C3C2C2AE-57F4-904C-84DA-59B2037E9223}" destId="{4E5E7838-4253-C14D-AB67-A407A90A9A13}" srcOrd="0" destOrd="0" presId="urn:microsoft.com/office/officeart/2008/layout/NameandTitleOrganizationalChart"/>
    <dgm:cxn modelId="{D2C4DA53-7803-024E-A3AB-4AE30CA8414D}" type="presParOf" srcId="{C3C2C2AE-57F4-904C-84DA-59B2037E9223}" destId="{E127742B-3FC7-194C-B127-445927F5D8D1}" srcOrd="1" destOrd="0" presId="urn:microsoft.com/office/officeart/2008/layout/NameandTitleOrganizationalChart"/>
    <dgm:cxn modelId="{C3485959-32BB-DF4D-B855-21868FC30823}" type="presParOf" srcId="{C3C2C2AE-57F4-904C-84DA-59B2037E9223}" destId="{900FA441-A82A-6A48-B16C-141FAC80DD2B}" srcOrd="2" destOrd="0" presId="urn:microsoft.com/office/officeart/2008/layout/NameandTitleOrganizationalChart"/>
    <dgm:cxn modelId="{ABA40C2A-D8AB-D84D-B8F8-79D6D9790865}" type="presParOf" srcId="{C5639451-0483-E449-8D8D-FA82D6F92453}" destId="{C12863FC-8144-1145-98AB-C828FBED3AFB}" srcOrd="1" destOrd="0" presId="urn:microsoft.com/office/officeart/2008/layout/NameandTitleOrganizationalChart"/>
    <dgm:cxn modelId="{4556858D-E722-6147-9182-8C8B66245B95}" type="presParOf" srcId="{C5639451-0483-E449-8D8D-FA82D6F92453}" destId="{46B6BF04-56D9-CB41-B783-99456B0E4AA3}" srcOrd="2" destOrd="0" presId="urn:microsoft.com/office/officeart/2008/layout/NameandTitleOrganizationalChart"/>
    <dgm:cxn modelId="{703619C7-D717-F24F-961F-CFE2D54DE2F1}" type="presParOf" srcId="{279460F6-B2CD-384F-B49C-8DC580723884}" destId="{F908F619-EB66-7445-B742-7DBEE5BEC3E6}" srcOrd="2" destOrd="0" presId="urn:microsoft.com/office/officeart/2008/layout/NameandTitleOrganizationalChart"/>
    <dgm:cxn modelId="{269536EF-1E60-6B43-8DF6-7128427AF206}" type="presParOf" srcId="{279460F6-B2CD-384F-B49C-8DC580723884}" destId="{54F82C40-9D8D-324F-A420-54FC4FBB5481}" srcOrd="3" destOrd="0" presId="urn:microsoft.com/office/officeart/2008/layout/NameandTitleOrganizationalChart"/>
    <dgm:cxn modelId="{6D1A4C81-C50C-934A-8333-7C97E155B638}" type="presParOf" srcId="{54F82C40-9D8D-324F-A420-54FC4FBB5481}" destId="{E3773F9E-2ED7-974E-8DE4-2E693A27E3D7}" srcOrd="0" destOrd="0" presId="urn:microsoft.com/office/officeart/2008/layout/NameandTitleOrganizationalChart"/>
    <dgm:cxn modelId="{44D112D4-0EAF-BF49-BB5B-827E062AD57B}" type="presParOf" srcId="{E3773F9E-2ED7-974E-8DE4-2E693A27E3D7}" destId="{8B6E6D5F-E4EB-114A-94B3-77F6C8711C61}" srcOrd="0" destOrd="0" presId="urn:microsoft.com/office/officeart/2008/layout/NameandTitleOrganizationalChart"/>
    <dgm:cxn modelId="{EE190211-3960-6E43-A50F-1F1E8AFE8528}" type="presParOf" srcId="{E3773F9E-2ED7-974E-8DE4-2E693A27E3D7}" destId="{113633BA-E975-CA43-AFEE-5E6B7F794B46}" srcOrd="1" destOrd="0" presId="urn:microsoft.com/office/officeart/2008/layout/NameandTitleOrganizationalChart"/>
    <dgm:cxn modelId="{47DF4B51-D06E-5B4C-AD27-BF367FA57519}" type="presParOf" srcId="{E3773F9E-2ED7-974E-8DE4-2E693A27E3D7}" destId="{4E8AEB44-AE9C-CC46-8AE6-4AF278892E29}" srcOrd="2" destOrd="0" presId="urn:microsoft.com/office/officeart/2008/layout/NameandTitleOrganizationalChart"/>
    <dgm:cxn modelId="{4D9CFEAB-19D4-D140-8D94-C51DEE73CE7E}" type="presParOf" srcId="{54F82C40-9D8D-324F-A420-54FC4FBB5481}" destId="{4E1AD873-BD02-FB46-B1C4-9E55D60C5B81}" srcOrd="1" destOrd="0" presId="urn:microsoft.com/office/officeart/2008/layout/NameandTitleOrganizationalChart"/>
    <dgm:cxn modelId="{5F2CBB05-6DA8-9041-9951-5CC0DE75C995}" type="presParOf" srcId="{54F82C40-9D8D-324F-A420-54FC4FBB5481}" destId="{8585B551-68F0-B54F-94D3-0F0C8FD9061E}" srcOrd="2" destOrd="0" presId="urn:microsoft.com/office/officeart/2008/layout/NameandTitleOrganizationalChart"/>
    <dgm:cxn modelId="{39A2CF49-D0AE-D540-A696-B2E0787314DB}" type="presParOf" srcId="{279460F6-B2CD-384F-B49C-8DC580723884}" destId="{BF08DA48-1B75-764A-9E03-64FBC89C5352}" srcOrd="4" destOrd="0" presId="urn:microsoft.com/office/officeart/2008/layout/NameandTitleOrganizationalChart"/>
    <dgm:cxn modelId="{DCF6FB16-7FAE-EB42-B700-8EE0246C3B66}" type="presParOf" srcId="{279460F6-B2CD-384F-B49C-8DC580723884}" destId="{9EF31AA1-0D84-0F49-9345-ED3A9EB4E641}" srcOrd="5" destOrd="0" presId="urn:microsoft.com/office/officeart/2008/layout/NameandTitleOrganizationalChart"/>
    <dgm:cxn modelId="{C927A1BD-5460-A049-BCA9-3D4F548D22AD}" type="presParOf" srcId="{9EF31AA1-0D84-0F49-9345-ED3A9EB4E641}" destId="{BB5F027D-B0E1-8844-A96E-575E1B90618A}" srcOrd="0" destOrd="0" presId="urn:microsoft.com/office/officeart/2008/layout/NameandTitleOrganizationalChart"/>
    <dgm:cxn modelId="{EE5E3117-8586-EB4E-B306-158139A00C87}" type="presParOf" srcId="{BB5F027D-B0E1-8844-A96E-575E1B90618A}" destId="{C22F25D9-C5B0-1A47-A8AE-0D7F8FA406A0}" srcOrd="0" destOrd="0" presId="urn:microsoft.com/office/officeart/2008/layout/NameandTitleOrganizationalChart"/>
    <dgm:cxn modelId="{1CDA1BAC-A724-6546-B1C7-67D1BA2DF4B0}" type="presParOf" srcId="{BB5F027D-B0E1-8844-A96E-575E1B90618A}" destId="{E150E7B7-77FB-0247-AA6B-196D17326387}" srcOrd="1" destOrd="0" presId="urn:microsoft.com/office/officeart/2008/layout/NameandTitleOrganizationalChart"/>
    <dgm:cxn modelId="{58A5E59A-D0EE-964E-8A63-C7DB4B4F83A7}" type="presParOf" srcId="{BB5F027D-B0E1-8844-A96E-575E1B90618A}" destId="{1FE2F2EC-9BFC-644A-9563-D55A66F19E73}" srcOrd="2" destOrd="0" presId="urn:microsoft.com/office/officeart/2008/layout/NameandTitleOrganizationalChart"/>
    <dgm:cxn modelId="{4B63C93B-7FA9-F748-A1D9-0F17993E50B7}" type="presParOf" srcId="{9EF31AA1-0D84-0F49-9345-ED3A9EB4E641}" destId="{F4B8231C-4BD5-9643-BD08-E6685998AABD}" srcOrd="1" destOrd="0" presId="urn:microsoft.com/office/officeart/2008/layout/NameandTitleOrganizationalChart"/>
    <dgm:cxn modelId="{3BBB9FDE-C126-FA4F-912D-64A167C34038}" type="presParOf" srcId="{9EF31AA1-0D84-0F49-9345-ED3A9EB4E641}" destId="{636BB5C5-761A-694D-94D9-72B5F45F7B4F}" srcOrd="2" destOrd="0" presId="urn:microsoft.com/office/officeart/2008/layout/NameandTitleOrganizationalChart"/>
    <dgm:cxn modelId="{330CA2E2-58D0-D940-8B80-8D02F2FC4A8E}" type="presParOf" srcId="{EC8FB1E2-8A18-1B41-8182-C0D8CE40717D}" destId="{AC5E5058-DC79-3F40-89C8-9036EC9F5DBC}" srcOrd="2" destOrd="0" presId="urn:microsoft.com/office/officeart/2008/layout/NameandTitleOrganizationalChart"/>
    <dgm:cxn modelId="{2C9EAF4E-F248-7842-9311-FCBCC8A820E7}" type="presParOf" srcId="{AC5E5058-DC79-3F40-89C8-9036EC9F5DBC}" destId="{B0747BC7-E6C1-F44E-884D-24AD27661BBA}" srcOrd="0" destOrd="0" presId="urn:microsoft.com/office/officeart/2008/layout/NameandTitleOrganizationalChart"/>
    <dgm:cxn modelId="{A6FC7500-F504-514D-9C8C-46A13D30085C}" type="presParOf" srcId="{AC5E5058-DC79-3F40-89C8-9036EC9F5DBC}" destId="{C64AC479-5FEA-F945-8959-ACC075A717FC}" srcOrd="1" destOrd="0" presId="urn:microsoft.com/office/officeart/2008/layout/NameandTitleOrganizationalChart"/>
    <dgm:cxn modelId="{54E11A85-13D2-9D44-B2F9-1E65E76F686E}" type="presParOf" srcId="{C64AC479-5FEA-F945-8959-ACC075A717FC}" destId="{1F0FFE5A-0282-E040-B942-3DA59A750529}" srcOrd="0" destOrd="0" presId="urn:microsoft.com/office/officeart/2008/layout/NameandTitleOrganizationalChart"/>
    <dgm:cxn modelId="{25E49497-924F-E44F-BB7E-98F58221C53E}" type="presParOf" srcId="{1F0FFE5A-0282-E040-B942-3DA59A750529}" destId="{42FC6C64-26C5-E445-B49A-C9FB573A590D}" srcOrd="0" destOrd="0" presId="urn:microsoft.com/office/officeart/2008/layout/NameandTitleOrganizationalChart"/>
    <dgm:cxn modelId="{CFAFE581-0CD8-D149-8450-B1E4095646BD}" type="presParOf" srcId="{1F0FFE5A-0282-E040-B942-3DA59A750529}" destId="{D0511A3C-0C75-1042-A49A-FE7C7A04D2EF}" srcOrd="1" destOrd="0" presId="urn:microsoft.com/office/officeart/2008/layout/NameandTitleOrganizationalChart"/>
    <dgm:cxn modelId="{731E01EA-B2D1-304D-B969-EC8B0695AE77}" type="presParOf" srcId="{1F0FFE5A-0282-E040-B942-3DA59A750529}" destId="{0065F6A9-7F7F-374F-BBE6-09509F48CF93}" srcOrd="2" destOrd="0" presId="urn:microsoft.com/office/officeart/2008/layout/NameandTitleOrganizationalChart"/>
    <dgm:cxn modelId="{194799B6-165F-2F4B-BCB0-8AE18D77A954}" type="presParOf" srcId="{C64AC479-5FEA-F945-8959-ACC075A717FC}" destId="{1C0D33A5-A1F8-F74E-B795-41DB74307149}" srcOrd="1" destOrd="0" presId="urn:microsoft.com/office/officeart/2008/layout/NameandTitleOrganizationalChart"/>
    <dgm:cxn modelId="{D5C5630F-CF51-B04B-9DFD-402A7D0C08FC}" type="presParOf" srcId="{C64AC479-5FEA-F945-8959-ACC075A717FC}" destId="{BC378D5C-7B28-7247-8BE1-E8825C1C80EA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1DC7135-A344-894B-BCF6-F5CBDA3F7C55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422B7FC-71E3-2D4D-A499-A8DFA607FF28}">
      <dgm:prSet phldrT="[文本]"/>
      <dgm:spPr/>
      <dgm:t>
        <a:bodyPr/>
        <a:lstStyle/>
        <a:p>
          <a:r>
            <a:rPr lang="zh-CN" altLang="en-US"/>
            <a:t>个人首页</a:t>
          </a:r>
        </a:p>
      </dgm:t>
    </dgm:pt>
    <dgm:pt modelId="{2A3958D3-7B9C-2547-8507-022FD927D8A4}" type="parTrans" cxnId="{767B89E7-AB29-4C45-9FFC-5E3CB96537D5}">
      <dgm:prSet/>
      <dgm:spPr/>
      <dgm:t>
        <a:bodyPr/>
        <a:lstStyle/>
        <a:p>
          <a:endParaRPr lang="zh-CN" altLang="en-US"/>
        </a:p>
      </dgm:t>
    </dgm:pt>
    <dgm:pt modelId="{F56293FE-3F8D-0D4F-B967-944CE26DD85E}" type="sibTrans" cxnId="{767B89E7-AB29-4C45-9FFC-5E3CB96537D5}">
      <dgm:prSet/>
      <dgm:spPr/>
      <dgm:t>
        <a:bodyPr/>
        <a:lstStyle/>
        <a:p>
          <a:endParaRPr lang="zh-CN" altLang="en-US"/>
        </a:p>
      </dgm:t>
    </dgm:pt>
    <dgm:pt modelId="{96778570-92D4-7747-8811-57FE445B758B}" type="asst">
      <dgm:prSet phldrT="[文本]"/>
      <dgm:spPr/>
      <dgm:t>
        <a:bodyPr/>
        <a:lstStyle/>
        <a:p>
          <a:r>
            <a:rPr lang="zh-CN" altLang="en-US"/>
            <a:t>保存个人解决问题</a:t>
          </a:r>
          <a:r>
            <a:rPr lang="en-US" altLang="zh-CN"/>
            <a:t>url</a:t>
          </a:r>
          <a:endParaRPr lang="zh-CN" altLang="en-US"/>
        </a:p>
      </dgm:t>
    </dgm:pt>
    <dgm:pt modelId="{9BC210FD-B2F8-DB47-A01D-AB55AFEADABC}" type="parTrans" cxnId="{256A507F-9879-8F44-8CEA-3104A4E8349A}">
      <dgm:prSet/>
      <dgm:spPr/>
      <dgm:t>
        <a:bodyPr/>
        <a:lstStyle/>
        <a:p>
          <a:endParaRPr lang="zh-CN" altLang="en-US"/>
        </a:p>
      </dgm:t>
    </dgm:pt>
    <dgm:pt modelId="{D252C007-CD92-224C-AB6C-820DA79FA735}" type="sibTrans" cxnId="{256A507F-9879-8F44-8CEA-3104A4E8349A}">
      <dgm:prSet/>
      <dgm:spPr/>
      <dgm:t>
        <a:bodyPr/>
        <a:lstStyle/>
        <a:p>
          <a:endParaRPr lang="zh-CN" altLang="en-US"/>
        </a:p>
      </dgm:t>
    </dgm:pt>
    <dgm:pt modelId="{E30AD1BF-52F5-7548-B6E1-5B52247B3F3F}">
      <dgm:prSet phldrT="[文本]"/>
      <dgm:spPr/>
      <dgm:t>
        <a:bodyPr/>
        <a:lstStyle/>
        <a:p>
          <a:r>
            <a:rPr lang="zh-CN" altLang="en-US"/>
            <a:t>标记资源</a:t>
          </a:r>
        </a:p>
      </dgm:t>
    </dgm:pt>
    <dgm:pt modelId="{553BDB82-BE9D-604B-9E5A-C46DC50AC9A2}" type="parTrans" cxnId="{70E0A9A8-EDEA-F240-91D9-99F934557C2B}">
      <dgm:prSet/>
      <dgm:spPr/>
      <dgm:t>
        <a:bodyPr/>
        <a:lstStyle/>
        <a:p>
          <a:endParaRPr lang="zh-CN" altLang="en-US"/>
        </a:p>
      </dgm:t>
    </dgm:pt>
    <dgm:pt modelId="{AB9BD947-ECEF-EC42-9E1E-9CCCFFAFE8A2}" type="sibTrans" cxnId="{70E0A9A8-EDEA-F240-91D9-99F934557C2B}">
      <dgm:prSet/>
      <dgm:spPr/>
      <dgm:t>
        <a:bodyPr/>
        <a:lstStyle/>
        <a:p>
          <a:endParaRPr lang="zh-CN" altLang="en-US"/>
        </a:p>
      </dgm:t>
    </dgm:pt>
    <dgm:pt modelId="{BC38B33A-1615-6D49-A47B-B8A3B5FFC458}">
      <dgm:prSet phldrT="[文本]"/>
      <dgm:spPr/>
      <dgm:t>
        <a:bodyPr/>
        <a:lstStyle/>
        <a:p>
          <a:r>
            <a:rPr lang="zh-CN" altLang="en-US"/>
            <a:t>分类资源</a:t>
          </a:r>
        </a:p>
      </dgm:t>
    </dgm:pt>
    <dgm:pt modelId="{EE8B623B-5BD8-084F-BF87-FA1875C17092}" type="parTrans" cxnId="{15FD504F-98E3-B946-ABA2-04E20C8849AB}">
      <dgm:prSet/>
      <dgm:spPr/>
      <dgm:t>
        <a:bodyPr/>
        <a:lstStyle/>
        <a:p>
          <a:endParaRPr lang="zh-CN" altLang="en-US"/>
        </a:p>
      </dgm:t>
    </dgm:pt>
    <dgm:pt modelId="{EE6324F7-C08D-254B-BA5D-7F6B441CF7BF}" type="sibTrans" cxnId="{15FD504F-98E3-B946-ABA2-04E20C8849AB}">
      <dgm:prSet/>
      <dgm:spPr/>
      <dgm:t>
        <a:bodyPr/>
        <a:lstStyle/>
        <a:p>
          <a:endParaRPr lang="zh-CN" altLang="en-US"/>
        </a:p>
      </dgm:t>
    </dgm:pt>
    <dgm:pt modelId="{9EB6C51A-5E6B-7740-8F86-C1EDEAE01B4B}">
      <dgm:prSet phldrT="[文本]"/>
      <dgm:spPr/>
      <dgm:t>
        <a:bodyPr/>
        <a:lstStyle/>
        <a:p>
          <a:r>
            <a:rPr lang="zh-CN" altLang="en-US"/>
            <a:t>打分资源</a:t>
          </a:r>
        </a:p>
      </dgm:t>
    </dgm:pt>
    <dgm:pt modelId="{9CEBC76E-6C39-CC44-91D4-012F7DFD6BBD}" type="parTrans" cxnId="{0A156A4A-AB8A-A94A-9499-277C5FD8D8D8}">
      <dgm:prSet/>
      <dgm:spPr/>
      <dgm:t>
        <a:bodyPr/>
        <a:lstStyle/>
        <a:p>
          <a:endParaRPr lang="zh-CN" altLang="en-US"/>
        </a:p>
      </dgm:t>
    </dgm:pt>
    <dgm:pt modelId="{38086705-D641-2E4E-8802-7AFF40957225}" type="sibTrans" cxnId="{0A156A4A-AB8A-A94A-9499-277C5FD8D8D8}">
      <dgm:prSet/>
      <dgm:spPr/>
      <dgm:t>
        <a:bodyPr/>
        <a:lstStyle/>
        <a:p>
          <a:endParaRPr lang="zh-CN" altLang="en-US"/>
        </a:p>
      </dgm:t>
    </dgm:pt>
    <dgm:pt modelId="{128A1478-5450-204B-ABF8-751CAE732585}" type="asst">
      <dgm:prSet/>
      <dgm:spPr/>
      <dgm:t>
        <a:bodyPr/>
        <a:lstStyle/>
        <a:p>
          <a:r>
            <a:rPr lang="zh-CN" altLang="en-US"/>
            <a:t>收藏优秀资源</a:t>
          </a:r>
        </a:p>
      </dgm:t>
    </dgm:pt>
    <dgm:pt modelId="{5DE0AE82-8F34-5B41-9693-D8EB18F7066E}" type="parTrans" cxnId="{96C50201-B0DE-DB4C-975F-1F61B911120C}">
      <dgm:prSet/>
      <dgm:spPr/>
      <dgm:t>
        <a:bodyPr/>
        <a:lstStyle/>
        <a:p>
          <a:endParaRPr lang="zh-CN" altLang="en-US"/>
        </a:p>
      </dgm:t>
    </dgm:pt>
    <dgm:pt modelId="{E8598B3B-EBE1-3141-BDD3-974E23072710}" type="sibTrans" cxnId="{96C50201-B0DE-DB4C-975F-1F61B911120C}">
      <dgm:prSet/>
      <dgm:spPr/>
      <dgm:t>
        <a:bodyPr/>
        <a:lstStyle/>
        <a:p>
          <a:endParaRPr lang="zh-CN" altLang="en-US"/>
        </a:p>
      </dgm:t>
    </dgm:pt>
    <dgm:pt modelId="{B85C2A9B-91BE-DC4E-82F3-D047FA77024B}">
      <dgm:prSet/>
      <dgm:spPr/>
      <dgm:t>
        <a:bodyPr/>
        <a:lstStyle/>
        <a:p>
          <a:r>
            <a:rPr lang="zh-CN" altLang="en-US"/>
            <a:t>评论资源</a:t>
          </a:r>
        </a:p>
      </dgm:t>
    </dgm:pt>
    <dgm:pt modelId="{4AC8A25D-7EB4-EE4D-B6F4-67AEF47B93C5}" type="parTrans" cxnId="{D7855798-A73B-8941-894E-FBBC588BA6BB}">
      <dgm:prSet/>
      <dgm:spPr/>
      <dgm:t>
        <a:bodyPr/>
        <a:lstStyle/>
        <a:p>
          <a:endParaRPr lang="zh-CN" altLang="en-US"/>
        </a:p>
      </dgm:t>
    </dgm:pt>
    <dgm:pt modelId="{8D63542A-A334-E347-9A66-C99BC7374915}" type="sibTrans" cxnId="{D7855798-A73B-8941-894E-FBBC588BA6BB}">
      <dgm:prSet/>
      <dgm:spPr/>
      <dgm:t>
        <a:bodyPr/>
        <a:lstStyle/>
        <a:p>
          <a:endParaRPr lang="zh-CN" altLang="en-US"/>
        </a:p>
      </dgm:t>
    </dgm:pt>
    <dgm:pt modelId="{A9E31D0E-6061-AC40-A205-2BA5AC1EE83D}">
      <dgm:prSet/>
      <dgm:spPr/>
      <dgm:t>
        <a:bodyPr/>
        <a:lstStyle/>
        <a:p>
          <a:r>
            <a:rPr lang="zh-CN" altLang="en-US"/>
            <a:t>首页查询</a:t>
          </a:r>
        </a:p>
      </dgm:t>
    </dgm:pt>
    <dgm:pt modelId="{9FAFF794-532F-894D-920D-86FF2B9CB0DC}" type="parTrans" cxnId="{D1464DC9-8391-594E-B411-C9F1E9D3F109}">
      <dgm:prSet/>
      <dgm:spPr/>
      <dgm:t>
        <a:bodyPr/>
        <a:lstStyle/>
        <a:p>
          <a:endParaRPr lang="zh-CN" altLang="en-US"/>
        </a:p>
      </dgm:t>
    </dgm:pt>
    <dgm:pt modelId="{70E9FD47-D4BE-D246-AD6B-349DFC2BCF99}" type="sibTrans" cxnId="{D1464DC9-8391-594E-B411-C9F1E9D3F109}">
      <dgm:prSet/>
      <dgm:spPr/>
      <dgm:t>
        <a:bodyPr/>
        <a:lstStyle/>
        <a:p>
          <a:endParaRPr lang="zh-CN" altLang="en-US"/>
        </a:p>
      </dgm:t>
    </dgm:pt>
    <dgm:pt modelId="{A2C24927-6D20-EA4C-B3BD-8EE970E8D63B}" type="pres">
      <dgm:prSet presAssocID="{B1DC7135-A344-894B-BCF6-F5CBDA3F7C5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F3FF12F3-D3ED-5E49-84F2-A7D0AC24D2BF}" type="pres">
      <dgm:prSet presAssocID="{D422B7FC-71E3-2D4D-A499-A8DFA607FF28}" presName="hierRoot1" presStyleCnt="0">
        <dgm:presLayoutVars>
          <dgm:hierBranch val="init"/>
        </dgm:presLayoutVars>
      </dgm:prSet>
      <dgm:spPr/>
    </dgm:pt>
    <dgm:pt modelId="{B9B8AB1F-D674-4547-82AE-BF704DB36B86}" type="pres">
      <dgm:prSet presAssocID="{D422B7FC-71E3-2D4D-A499-A8DFA607FF28}" presName="rootComposite1" presStyleCnt="0"/>
      <dgm:spPr/>
    </dgm:pt>
    <dgm:pt modelId="{B7213278-3031-3F4B-8F6F-B7DEEDAE4845}" type="pres">
      <dgm:prSet presAssocID="{D422B7FC-71E3-2D4D-A499-A8DFA607FF28}" presName="rootText1" presStyleLbl="node0" presStyleIdx="0" presStyleCnt="2" custLinFactX="-148" custLinFactNeighborX="-100000" custLinFactNeighborY="-135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D344D08-74AC-3540-A462-D12C2764F0E2}" type="pres">
      <dgm:prSet presAssocID="{D422B7FC-71E3-2D4D-A499-A8DFA607FF28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20FF406-D0D7-4C4C-8EBF-055FA092BCE4}" type="pres">
      <dgm:prSet presAssocID="{D422B7FC-71E3-2D4D-A499-A8DFA607FF28}" presName="hierChild2" presStyleCnt="0"/>
      <dgm:spPr/>
    </dgm:pt>
    <dgm:pt modelId="{966F2299-027A-5E4D-AAF5-F83EE2CAF308}" type="pres">
      <dgm:prSet presAssocID="{553BDB82-BE9D-604B-9E5A-C46DC50AC9A2}" presName="Name37" presStyleLbl="parChTrans1D2" presStyleIdx="0" presStyleCnt="6"/>
      <dgm:spPr/>
      <dgm:t>
        <a:bodyPr/>
        <a:lstStyle/>
        <a:p>
          <a:endParaRPr lang="zh-CN" altLang="en-US"/>
        </a:p>
      </dgm:t>
    </dgm:pt>
    <dgm:pt modelId="{A3366E03-8026-CA4E-BC57-828794FD6422}" type="pres">
      <dgm:prSet presAssocID="{E30AD1BF-52F5-7548-B6E1-5B52247B3F3F}" presName="hierRoot2" presStyleCnt="0">
        <dgm:presLayoutVars>
          <dgm:hierBranch val="init"/>
        </dgm:presLayoutVars>
      </dgm:prSet>
      <dgm:spPr/>
    </dgm:pt>
    <dgm:pt modelId="{8298FE2C-34D7-4549-AC28-ED197A048FBF}" type="pres">
      <dgm:prSet presAssocID="{E30AD1BF-52F5-7548-B6E1-5B52247B3F3F}" presName="rootComposite" presStyleCnt="0"/>
      <dgm:spPr/>
    </dgm:pt>
    <dgm:pt modelId="{699E613A-D202-C540-9AF1-2E2BC9C19D3A}" type="pres">
      <dgm:prSet presAssocID="{E30AD1BF-52F5-7548-B6E1-5B52247B3F3F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F4B0A0-F807-A645-B517-1195382D53D2}" type="pres">
      <dgm:prSet presAssocID="{E30AD1BF-52F5-7548-B6E1-5B52247B3F3F}" presName="rootConnector" presStyleLbl="node2" presStyleIdx="0" presStyleCnt="4"/>
      <dgm:spPr/>
      <dgm:t>
        <a:bodyPr/>
        <a:lstStyle/>
        <a:p>
          <a:endParaRPr lang="zh-CN" altLang="en-US"/>
        </a:p>
      </dgm:t>
    </dgm:pt>
    <dgm:pt modelId="{490F85A3-429B-3B4D-A384-ECAA388B9220}" type="pres">
      <dgm:prSet presAssocID="{E30AD1BF-52F5-7548-B6E1-5B52247B3F3F}" presName="hierChild4" presStyleCnt="0"/>
      <dgm:spPr/>
    </dgm:pt>
    <dgm:pt modelId="{9A2B23D9-AEF0-4544-BFE0-70C0FB406172}" type="pres">
      <dgm:prSet presAssocID="{E30AD1BF-52F5-7548-B6E1-5B52247B3F3F}" presName="hierChild5" presStyleCnt="0"/>
      <dgm:spPr/>
    </dgm:pt>
    <dgm:pt modelId="{77BD12DE-6419-734C-A586-A2F030655A04}" type="pres">
      <dgm:prSet presAssocID="{EE8B623B-5BD8-084F-BF87-FA1875C17092}" presName="Name37" presStyleLbl="parChTrans1D2" presStyleIdx="1" presStyleCnt="6"/>
      <dgm:spPr/>
      <dgm:t>
        <a:bodyPr/>
        <a:lstStyle/>
        <a:p>
          <a:endParaRPr lang="zh-CN" altLang="en-US"/>
        </a:p>
      </dgm:t>
    </dgm:pt>
    <dgm:pt modelId="{2AF5D677-9B41-4C49-9FB4-63E9A865E4E0}" type="pres">
      <dgm:prSet presAssocID="{BC38B33A-1615-6D49-A47B-B8A3B5FFC458}" presName="hierRoot2" presStyleCnt="0">
        <dgm:presLayoutVars>
          <dgm:hierBranch val="init"/>
        </dgm:presLayoutVars>
      </dgm:prSet>
      <dgm:spPr/>
    </dgm:pt>
    <dgm:pt modelId="{053EEABB-0E37-CD48-99C1-5BB8C0CBEFE5}" type="pres">
      <dgm:prSet presAssocID="{BC38B33A-1615-6D49-A47B-B8A3B5FFC458}" presName="rootComposite" presStyleCnt="0"/>
      <dgm:spPr/>
    </dgm:pt>
    <dgm:pt modelId="{3F033D2C-B575-4B40-901B-788496E7FBD4}" type="pres">
      <dgm:prSet presAssocID="{BC38B33A-1615-6D49-A47B-B8A3B5FFC458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7F745D1-7D69-E148-A1CE-68CDBCA180BD}" type="pres">
      <dgm:prSet presAssocID="{BC38B33A-1615-6D49-A47B-B8A3B5FFC458}" presName="rootConnector" presStyleLbl="node2" presStyleIdx="1" presStyleCnt="4"/>
      <dgm:spPr/>
      <dgm:t>
        <a:bodyPr/>
        <a:lstStyle/>
        <a:p>
          <a:endParaRPr lang="zh-CN" altLang="en-US"/>
        </a:p>
      </dgm:t>
    </dgm:pt>
    <dgm:pt modelId="{D78E038B-9BA6-D348-BA5B-556A0A8ED39E}" type="pres">
      <dgm:prSet presAssocID="{BC38B33A-1615-6D49-A47B-B8A3B5FFC458}" presName="hierChild4" presStyleCnt="0"/>
      <dgm:spPr/>
    </dgm:pt>
    <dgm:pt modelId="{D83D7060-D17A-1149-A39B-CD4CDC8D14BA}" type="pres">
      <dgm:prSet presAssocID="{BC38B33A-1615-6D49-A47B-B8A3B5FFC458}" presName="hierChild5" presStyleCnt="0"/>
      <dgm:spPr/>
    </dgm:pt>
    <dgm:pt modelId="{9A69FDBC-C52B-814C-897A-526EE08B0625}" type="pres">
      <dgm:prSet presAssocID="{9CEBC76E-6C39-CC44-91D4-012F7DFD6BBD}" presName="Name37" presStyleLbl="parChTrans1D2" presStyleIdx="2" presStyleCnt="6"/>
      <dgm:spPr/>
      <dgm:t>
        <a:bodyPr/>
        <a:lstStyle/>
        <a:p>
          <a:endParaRPr lang="zh-CN" altLang="en-US"/>
        </a:p>
      </dgm:t>
    </dgm:pt>
    <dgm:pt modelId="{1481C020-3B9C-BA4E-B46D-92E984AB2F01}" type="pres">
      <dgm:prSet presAssocID="{9EB6C51A-5E6B-7740-8F86-C1EDEAE01B4B}" presName="hierRoot2" presStyleCnt="0">
        <dgm:presLayoutVars>
          <dgm:hierBranch val="init"/>
        </dgm:presLayoutVars>
      </dgm:prSet>
      <dgm:spPr/>
    </dgm:pt>
    <dgm:pt modelId="{B93183A7-4242-C54D-B3E6-3410404902F6}" type="pres">
      <dgm:prSet presAssocID="{9EB6C51A-5E6B-7740-8F86-C1EDEAE01B4B}" presName="rootComposite" presStyleCnt="0"/>
      <dgm:spPr/>
    </dgm:pt>
    <dgm:pt modelId="{59C8F079-3AA8-F441-BA26-BC4CBEF70A99}" type="pres">
      <dgm:prSet presAssocID="{9EB6C51A-5E6B-7740-8F86-C1EDEAE01B4B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DA3CD74-8B57-F945-833A-3CAC6BAE9441}" type="pres">
      <dgm:prSet presAssocID="{9EB6C51A-5E6B-7740-8F86-C1EDEAE01B4B}" presName="rootConnector" presStyleLbl="node2" presStyleIdx="2" presStyleCnt="4"/>
      <dgm:spPr/>
      <dgm:t>
        <a:bodyPr/>
        <a:lstStyle/>
        <a:p>
          <a:endParaRPr lang="zh-CN" altLang="en-US"/>
        </a:p>
      </dgm:t>
    </dgm:pt>
    <dgm:pt modelId="{958755D2-AAF7-FF40-A942-BCE8C4618165}" type="pres">
      <dgm:prSet presAssocID="{9EB6C51A-5E6B-7740-8F86-C1EDEAE01B4B}" presName="hierChild4" presStyleCnt="0"/>
      <dgm:spPr/>
    </dgm:pt>
    <dgm:pt modelId="{F8626A95-ECCC-4C47-BE86-C5EC34DFEAEB}" type="pres">
      <dgm:prSet presAssocID="{9EB6C51A-5E6B-7740-8F86-C1EDEAE01B4B}" presName="hierChild5" presStyleCnt="0"/>
      <dgm:spPr/>
    </dgm:pt>
    <dgm:pt modelId="{D6273C10-5F4D-F740-88AB-00949CF7E228}" type="pres">
      <dgm:prSet presAssocID="{4AC8A25D-7EB4-EE4D-B6F4-67AEF47B93C5}" presName="Name37" presStyleLbl="parChTrans1D2" presStyleIdx="3" presStyleCnt="6"/>
      <dgm:spPr/>
      <dgm:t>
        <a:bodyPr/>
        <a:lstStyle/>
        <a:p>
          <a:endParaRPr lang="zh-CN" altLang="en-US"/>
        </a:p>
      </dgm:t>
    </dgm:pt>
    <dgm:pt modelId="{ECE2F159-12E2-8B4B-BB33-5FCF2514E440}" type="pres">
      <dgm:prSet presAssocID="{B85C2A9B-91BE-DC4E-82F3-D047FA77024B}" presName="hierRoot2" presStyleCnt="0">
        <dgm:presLayoutVars>
          <dgm:hierBranch val="init"/>
        </dgm:presLayoutVars>
      </dgm:prSet>
      <dgm:spPr/>
    </dgm:pt>
    <dgm:pt modelId="{01D32833-54D9-5E4B-8B34-1FBBC7BEC6D7}" type="pres">
      <dgm:prSet presAssocID="{B85C2A9B-91BE-DC4E-82F3-D047FA77024B}" presName="rootComposite" presStyleCnt="0"/>
      <dgm:spPr/>
    </dgm:pt>
    <dgm:pt modelId="{D06CFB78-094C-3242-98DC-0950D6FCE4B9}" type="pres">
      <dgm:prSet presAssocID="{B85C2A9B-91BE-DC4E-82F3-D047FA77024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859153E-B807-9743-BFEB-32FD4A061E27}" type="pres">
      <dgm:prSet presAssocID="{B85C2A9B-91BE-DC4E-82F3-D047FA77024B}" presName="rootConnector" presStyleLbl="node2" presStyleIdx="3" presStyleCnt="4"/>
      <dgm:spPr/>
      <dgm:t>
        <a:bodyPr/>
        <a:lstStyle/>
        <a:p>
          <a:endParaRPr lang="zh-CN" altLang="en-US"/>
        </a:p>
      </dgm:t>
    </dgm:pt>
    <dgm:pt modelId="{30ED5CE7-EE61-1B49-BD1A-45BE44FC8258}" type="pres">
      <dgm:prSet presAssocID="{B85C2A9B-91BE-DC4E-82F3-D047FA77024B}" presName="hierChild4" presStyleCnt="0"/>
      <dgm:spPr/>
    </dgm:pt>
    <dgm:pt modelId="{C1497776-01BE-AC4D-9DA8-9C45A33194ED}" type="pres">
      <dgm:prSet presAssocID="{B85C2A9B-91BE-DC4E-82F3-D047FA77024B}" presName="hierChild5" presStyleCnt="0"/>
      <dgm:spPr/>
    </dgm:pt>
    <dgm:pt modelId="{157439EA-718E-9E4B-84CC-54A4BEDDA8AE}" type="pres">
      <dgm:prSet presAssocID="{D422B7FC-71E3-2D4D-A499-A8DFA607FF28}" presName="hierChild3" presStyleCnt="0"/>
      <dgm:spPr/>
    </dgm:pt>
    <dgm:pt modelId="{3DE1D1AB-F776-F649-BF56-55AAFEC67885}" type="pres">
      <dgm:prSet presAssocID="{9BC210FD-B2F8-DB47-A01D-AB55AFEADABC}" presName="Name111" presStyleLbl="parChTrans1D2" presStyleIdx="4" presStyleCnt="6"/>
      <dgm:spPr/>
      <dgm:t>
        <a:bodyPr/>
        <a:lstStyle/>
        <a:p>
          <a:endParaRPr lang="zh-CN" altLang="en-US"/>
        </a:p>
      </dgm:t>
    </dgm:pt>
    <dgm:pt modelId="{F9A154A9-66B3-7B4D-AE17-0723D86A9FAB}" type="pres">
      <dgm:prSet presAssocID="{96778570-92D4-7747-8811-57FE445B758B}" presName="hierRoot3" presStyleCnt="0">
        <dgm:presLayoutVars>
          <dgm:hierBranch val="init"/>
        </dgm:presLayoutVars>
      </dgm:prSet>
      <dgm:spPr/>
    </dgm:pt>
    <dgm:pt modelId="{D1BF37A6-77BF-014E-96F9-253AAEDF4D7C}" type="pres">
      <dgm:prSet presAssocID="{96778570-92D4-7747-8811-57FE445B758B}" presName="rootComposite3" presStyleCnt="0"/>
      <dgm:spPr/>
    </dgm:pt>
    <dgm:pt modelId="{169AE561-8011-464B-A708-29FD5367BFE8}" type="pres">
      <dgm:prSet presAssocID="{96778570-92D4-7747-8811-57FE445B758B}" presName="rootText3" presStyleLbl="asst1" presStyleIdx="0" presStyleCnt="2" custLinFactX="-16895" custLinFactNeighborX="-100000" custLinFactNeighborY="-106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B64511A4-441E-E141-8EF9-B5E97B761E4D}" type="pres">
      <dgm:prSet presAssocID="{96778570-92D4-7747-8811-57FE445B758B}" presName="rootConnector3" presStyleLbl="asst1" presStyleIdx="0" presStyleCnt="2"/>
      <dgm:spPr/>
      <dgm:t>
        <a:bodyPr/>
        <a:lstStyle/>
        <a:p>
          <a:endParaRPr lang="zh-CN" altLang="en-US"/>
        </a:p>
      </dgm:t>
    </dgm:pt>
    <dgm:pt modelId="{5B61DFF4-89C3-0340-A2C7-09ED5CC85F6C}" type="pres">
      <dgm:prSet presAssocID="{96778570-92D4-7747-8811-57FE445B758B}" presName="hierChild6" presStyleCnt="0"/>
      <dgm:spPr/>
    </dgm:pt>
    <dgm:pt modelId="{4757A707-F2C6-2B42-8E14-7060B91A1543}" type="pres">
      <dgm:prSet presAssocID="{96778570-92D4-7747-8811-57FE445B758B}" presName="hierChild7" presStyleCnt="0"/>
      <dgm:spPr/>
    </dgm:pt>
    <dgm:pt modelId="{0F9CC655-F2F9-3048-B09B-89A1EFCAEB77}" type="pres">
      <dgm:prSet presAssocID="{5DE0AE82-8F34-5B41-9693-D8EB18F7066E}" presName="Name111" presStyleLbl="parChTrans1D2" presStyleIdx="5" presStyleCnt="6"/>
      <dgm:spPr/>
      <dgm:t>
        <a:bodyPr/>
        <a:lstStyle/>
        <a:p>
          <a:endParaRPr lang="zh-CN" altLang="en-US"/>
        </a:p>
      </dgm:t>
    </dgm:pt>
    <dgm:pt modelId="{E47F56A1-0527-C94E-8984-5BBADABEE58F}" type="pres">
      <dgm:prSet presAssocID="{128A1478-5450-204B-ABF8-751CAE732585}" presName="hierRoot3" presStyleCnt="0">
        <dgm:presLayoutVars>
          <dgm:hierBranch val="init"/>
        </dgm:presLayoutVars>
      </dgm:prSet>
      <dgm:spPr/>
    </dgm:pt>
    <dgm:pt modelId="{FA9836F6-0FE7-5546-9575-B145073F5BE7}" type="pres">
      <dgm:prSet presAssocID="{128A1478-5450-204B-ABF8-751CAE732585}" presName="rootComposite3" presStyleCnt="0"/>
      <dgm:spPr/>
    </dgm:pt>
    <dgm:pt modelId="{D9FD0580-A8E2-9940-A909-CB3A5CFACBB8}" type="pres">
      <dgm:prSet presAssocID="{128A1478-5450-204B-ABF8-751CAE732585}" presName="rootText3" presStyleLbl="asst1" presStyleIdx="1" presStyleCnt="2" custScaleX="99527" custLinFactNeighborX="-29994" custLinFactNeighborY="-20380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59EC903-5E93-744D-8E9F-AFE9AEFB6AE5}" type="pres">
      <dgm:prSet presAssocID="{128A1478-5450-204B-ABF8-751CAE732585}" presName="rootConnector3" presStyleLbl="asst1" presStyleIdx="1" presStyleCnt="2"/>
      <dgm:spPr/>
      <dgm:t>
        <a:bodyPr/>
        <a:lstStyle/>
        <a:p>
          <a:endParaRPr lang="zh-CN" altLang="en-US"/>
        </a:p>
      </dgm:t>
    </dgm:pt>
    <dgm:pt modelId="{2970A7D0-7A43-0646-B18D-1A7C3EB89883}" type="pres">
      <dgm:prSet presAssocID="{128A1478-5450-204B-ABF8-751CAE732585}" presName="hierChild6" presStyleCnt="0"/>
      <dgm:spPr/>
    </dgm:pt>
    <dgm:pt modelId="{E472E5CF-206D-5447-9AF7-92E06815752B}" type="pres">
      <dgm:prSet presAssocID="{128A1478-5450-204B-ABF8-751CAE732585}" presName="hierChild7" presStyleCnt="0"/>
      <dgm:spPr/>
    </dgm:pt>
    <dgm:pt modelId="{82E21B83-8666-144A-9CD8-726D1E1CFB13}" type="pres">
      <dgm:prSet presAssocID="{A9E31D0E-6061-AC40-A205-2BA5AC1EE83D}" presName="hierRoot1" presStyleCnt="0">
        <dgm:presLayoutVars>
          <dgm:hierBranch val="init"/>
        </dgm:presLayoutVars>
      </dgm:prSet>
      <dgm:spPr/>
    </dgm:pt>
    <dgm:pt modelId="{33635A61-82D0-CF4F-B2B4-EB55B49E29C5}" type="pres">
      <dgm:prSet presAssocID="{A9E31D0E-6061-AC40-A205-2BA5AC1EE83D}" presName="rootComposite1" presStyleCnt="0"/>
      <dgm:spPr/>
    </dgm:pt>
    <dgm:pt modelId="{4F35D3D7-7FC5-ED4F-AA70-CF1160E04937}" type="pres">
      <dgm:prSet presAssocID="{A9E31D0E-6061-AC40-A205-2BA5AC1EE83D}" presName="rootText1" presStyleLbl="node0" presStyleIdx="1" presStyleCnt="2" custScaleY="93117" custLinFactNeighborX="-90258" custLinFactNeighborY="-1356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78D2A65-0AC2-5047-941B-2E15DDF14636}" type="pres">
      <dgm:prSet presAssocID="{A9E31D0E-6061-AC40-A205-2BA5AC1EE83D}" presName="rootConnector1" presStyleLbl="node1" presStyleIdx="0" presStyleCnt="0"/>
      <dgm:spPr/>
      <dgm:t>
        <a:bodyPr/>
        <a:lstStyle/>
        <a:p>
          <a:endParaRPr lang="zh-CN" altLang="en-US"/>
        </a:p>
      </dgm:t>
    </dgm:pt>
    <dgm:pt modelId="{0AB869A7-EA20-614C-BD86-ED70B0BF83D0}" type="pres">
      <dgm:prSet presAssocID="{A9E31D0E-6061-AC40-A205-2BA5AC1EE83D}" presName="hierChild2" presStyleCnt="0"/>
      <dgm:spPr/>
    </dgm:pt>
    <dgm:pt modelId="{24125A2B-D0C1-3248-BA6B-0F140173D18F}" type="pres">
      <dgm:prSet presAssocID="{A9E31D0E-6061-AC40-A205-2BA5AC1EE83D}" presName="hierChild3" presStyleCnt="0"/>
      <dgm:spPr/>
    </dgm:pt>
  </dgm:ptLst>
  <dgm:cxnLst>
    <dgm:cxn modelId="{D1464DC9-8391-594E-B411-C9F1E9D3F109}" srcId="{B1DC7135-A344-894B-BCF6-F5CBDA3F7C55}" destId="{A9E31D0E-6061-AC40-A205-2BA5AC1EE83D}" srcOrd="1" destOrd="0" parTransId="{9FAFF794-532F-894D-920D-86FF2B9CB0DC}" sibTransId="{70E9FD47-D4BE-D246-AD6B-349DFC2BCF99}"/>
    <dgm:cxn modelId="{AAE406D7-08DF-FB49-8EE0-5028945F8DD2}" type="presOf" srcId="{A9E31D0E-6061-AC40-A205-2BA5AC1EE83D}" destId="{4F35D3D7-7FC5-ED4F-AA70-CF1160E04937}" srcOrd="0" destOrd="0" presId="urn:microsoft.com/office/officeart/2005/8/layout/orgChart1"/>
    <dgm:cxn modelId="{80027E6E-6D3B-D64D-AEAE-7F29313265F7}" type="presOf" srcId="{B85C2A9B-91BE-DC4E-82F3-D047FA77024B}" destId="{D859153E-B807-9743-BFEB-32FD4A061E27}" srcOrd="1" destOrd="0" presId="urn:microsoft.com/office/officeart/2005/8/layout/orgChart1"/>
    <dgm:cxn modelId="{817F8FF0-4623-0B4E-8BE8-4E72D4E1827B}" type="presOf" srcId="{4AC8A25D-7EB4-EE4D-B6F4-67AEF47B93C5}" destId="{D6273C10-5F4D-F740-88AB-00949CF7E228}" srcOrd="0" destOrd="0" presId="urn:microsoft.com/office/officeart/2005/8/layout/orgChart1"/>
    <dgm:cxn modelId="{376CF0CB-D3E8-1D48-814E-DF2AC8CF6AD5}" type="presOf" srcId="{BC38B33A-1615-6D49-A47B-B8A3B5FFC458}" destId="{D7F745D1-7D69-E148-A1CE-68CDBCA180BD}" srcOrd="1" destOrd="0" presId="urn:microsoft.com/office/officeart/2005/8/layout/orgChart1"/>
    <dgm:cxn modelId="{96C50201-B0DE-DB4C-975F-1F61B911120C}" srcId="{D422B7FC-71E3-2D4D-A499-A8DFA607FF28}" destId="{128A1478-5450-204B-ABF8-751CAE732585}" srcOrd="1" destOrd="0" parTransId="{5DE0AE82-8F34-5B41-9693-D8EB18F7066E}" sibTransId="{E8598B3B-EBE1-3141-BDD3-974E23072710}"/>
    <dgm:cxn modelId="{03328D90-6017-EA4A-9001-0CDC17090059}" type="presOf" srcId="{A9E31D0E-6061-AC40-A205-2BA5AC1EE83D}" destId="{678D2A65-0AC2-5047-941B-2E15DDF14636}" srcOrd="1" destOrd="0" presId="urn:microsoft.com/office/officeart/2005/8/layout/orgChart1"/>
    <dgm:cxn modelId="{767B89E7-AB29-4C45-9FFC-5E3CB96537D5}" srcId="{B1DC7135-A344-894B-BCF6-F5CBDA3F7C55}" destId="{D422B7FC-71E3-2D4D-A499-A8DFA607FF28}" srcOrd="0" destOrd="0" parTransId="{2A3958D3-7B9C-2547-8507-022FD927D8A4}" sibTransId="{F56293FE-3F8D-0D4F-B967-944CE26DD85E}"/>
    <dgm:cxn modelId="{6F3369AB-0BCF-AF48-9A2F-AC0C1766FD16}" type="presOf" srcId="{5DE0AE82-8F34-5B41-9693-D8EB18F7066E}" destId="{0F9CC655-F2F9-3048-B09B-89A1EFCAEB77}" srcOrd="0" destOrd="0" presId="urn:microsoft.com/office/officeart/2005/8/layout/orgChart1"/>
    <dgm:cxn modelId="{256A507F-9879-8F44-8CEA-3104A4E8349A}" srcId="{D422B7FC-71E3-2D4D-A499-A8DFA607FF28}" destId="{96778570-92D4-7747-8811-57FE445B758B}" srcOrd="0" destOrd="0" parTransId="{9BC210FD-B2F8-DB47-A01D-AB55AFEADABC}" sibTransId="{D252C007-CD92-224C-AB6C-820DA79FA735}"/>
    <dgm:cxn modelId="{677D0EBD-EE02-DD4C-A942-5600964622B5}" type="presOf" srcId="{553BDB82-BE9D-604B-9E5A-C46DC50AC9A2}" destId="{966F2299-027A-5E4D-AAF5-F83EE2CAF308}" srcOrd="0" destOrd="0" presId="urn:microsoft.com/office/officeart/2005/8/layout/orgChart1"/>
    <dgm:cxn modelId="{5D06653D-1B78-BC49-8F75-1EEB1F2844F5}" type="presOf" srcId="{BC38B33A-1615-6D49-A47B-B8A3B5FFC458}" destId="{3F033D2C-B575-4B40-901B-788496E7FBD4}" srcOrd="0" destOrd="0" presId="urn:microsoft.com/office/officeart/2005/8/layout/orgChart1"/>
    <dgm:cxn modelId="{0000F1BE-3FA4-CC43-851B-BC9804BADAB5}" type="presOf" srcId="{E30AD1BF-52F5-7548-B6E1-5B52247B3F3F}" destId="{6BF4B0A0-F807-A645-B517-1195382D53D2}" srcOrd="1" destOrd="0" presId="urn:microsoft.com/office/officeart/2005/8/layout/orgChart1"/>
    <dgm:cxn modelId="{3297C3CB-BE0F-9A45-986F-A27CBE5674DC}" type="presOf" srcId="{96778570-92D4-7747-8811-57FE445B758B}" destId="{169AE561-8011-464B-A708-29FD5367BFE8}" srcOrd="0" destOrd="0" presId="urn:microsoft.com/office/officeart/2005/8/layout/orgChart1"/>
    <dgm:cxn modelId="{CD52A4CD-3A08-0B4A-9AAF-0C0A89CD7054}" type="presOf" srcId="{D422B7FC-71E3-2D4D-A499-A8DFA607FF28}" destId="{B7213278-3031-3F4B-8F6F-B7DEEDAE4845}" srcOrd="0" destOrd="0" presId="urn:microsoft.com/office/officeart/2005/8/layout/orgChart1"/>
    <dgm:cxn modelId="{3D49A804-6404-8241-B3EC-839428BC3939}" type="presOf" srcId="{EE8B623B-5BD8-084F-BF87-FA1875C17092}" destId="{77BD12DE-6419-734C-A586-A2F030655A04}" srcOrd="0" destOrd="0" presId="urn:microsoft.com/office/officeart/2005/8/layout/orgChart1"/>
    <dgm:cxn modelId="{5FED9200-B754-6A4C-AE06-79BBBACC3677}" type="presOf" srcId="{9EB6C51A-5E6B-7740-8F86-C1EDEAE01B4B}" destId="{BDA3CD74-8B57-F945-833A-3CAC6BAE9441}" srcOrd="1" destOrd="0" presId="urn:microsoft.com/office/officeart/2005/8/layout/orgChart1"/>
    <dgm:cxn modelId="{167BC1D4-0703-4943-9D06-241C87028D6A}" type="presOf" srcId="{128A1478-5450-204B-ABF8-751CAE732585}" destId="{559EC903-5E93-744D-8E9F-AFE9AEFB6AE5}" srcOrd="1" destOrd="0" presId="urn:microsoft.com/office/officeart/2005/8/layout/orgChart1"/>
    <dgm:cxn modelId="{C2452E18-5DB2-F548-8887-C1A62E73747A}" type="presOf" srcId="{9BC210FD-B2F8-DB47-A01D-AB55AFEADABC}" destId="{3DE1D1AB-F776-F649-BF56-55AAFEC67885}" srcOrd="0" destOrd="0" presId="urn:microsoft.com/office/officeart/2005/8/layout/orgChart1"/>
    <dgm:cxn modelId="{E1A1D36C-9D7B-6343-AE3F-653623122EB2}" type="presOf" srcId="{128A1478-5450-204B-ABF8-751CAE732585}" destId="{D9FD0580-A8E2-9940-A909-CB3A5CFACBB8}" srcOrd="0" destOrd="0" presId="urn:microsoft.com/office/officeart/2005/8/layout/orgChart1"/>
    <dgm:cxn modelId="{D7855798-A73B-8941-894E-FBBC588BA6BB}" srcId="{D422B7FC-71E3-2D4D-A499-A8DFA607FF28}" destId="{B85C2A9B-91BE-DC4E-82F3-D047FA77024B}" srcOrd="5" destOrd="0" parTransId="{4AC8A25D-7EB4-EE4D-B6F4-67AEF47B93C5}" sibTransId="{8D63542A-A334-E347-9A66-C99BC7374915}"/>
    <dgm:cxn modelId="{0A156A4A-AB8A-A94A-9499-277C5FD8D8D8}" srcId="{D422B7FC-71E3-2D4D-A499-A8DFA607FF28}" destId="{9EB6C51A-5E6B-7740-8F86-C1EDEAE01B4B}" srcOrd="4" destOrd="0" parTransId="{9CEBC76E-6C39-CC44-91D4-012F7DFD6BBD}" sibTransId="{38086705-D641-2E4E-8802-7AFF40957225}"/>
    <dgm:cxn modelId="{AAAE261C-6C26-414C-BBDF-B533324BA119}" type="presOf" srcId="{96778570-92D4-7747-8811-57FE445B758B}" destId="{B64511A4-441E-E141-8EF9-B5E97B761E4D}" srcOrd="1" destOrd="0" presId="urn:microsoft.com/office/officeart/2005/8/layout/orgChart1"/>
    <dgm:cxn modelId="{1F811000-ED74-CE4B-99D1-13FE883D6D1C}" type="presOf" srcId="{B1DC7135-A344-894B-BCF6-F5CBDA3F7C55}" destId="{A2C24927-6D20-EA4C-B3BD-8EE970E8D63B}" srcOrd="0" destOrd="0" presId="urn:microsoft.com/office/officeart/2005/8/layout/orgChart1"/>
    <dgm:cxn modelId="{15FD504F-98E3-B946-ABA2-04E20C8849AB}" srcId="{D422B7FC-71E3-2D4D-A499-A8DFA607FF28}" destId="{BC38B33A-1615-6D49-A47B-B8A3B5FFC458}" srcOrd="3" destOrd="0" parTransId="{EE8B623B-5BD8-084F-BF87-FA1875C17092}" sibTransId="{EE6324F7-C08D-254B-BA5D-7F6B441CF7BF}"/>
    <dgm:cxn modelId="{70E0A9A8-EDEA-F240-91D9-99F934557C2B}" srcId="{D422B7FC-71E3-2D4D-A499-A8DFA607FF28}" destId="{E30AD1BF-52F5-7548-B6E1-5B52247B3F3F}" srcOrd="2" destOrd="0" parTransId="{553BDB82-BE9D-604B-9E5A-C46DC50AC9A2}" sibTransId="{AB9BD947-ECEF-EC42-9E1E-9CCCFFAFE8A2}"/>
    <dgm:cxn modelId="{2E1E178D-C8E9-AA4E-B156-3ADB00FF12E8}" type="presOf" srcId="{E30AD1BF-52F5-7548-B6E1-5B52247B3F3F}" destId="{699E613A-D202-C540-9AF1-2E2BC9C19D3A}" srcOrd="0" destOrd="0" presId="urn:microsoft.com/office/officeart/2005/8/layout/orgChart1"/>
    <dgm:cxn modelId="{E04FC1AE-A3B4-ED45-BDDA-BFC9C6C01B50}" type="presOf" srcId="{B85C2A9B-91BE-DC4E-82F3-D047FA77024B}" destId="{D06CFB78-094C-3242-98DC-0950D6FCE4B9}" srcOrd="0" destOrd="0" presId="urn:microsoft.com/office/officeart/2005/8/layout/orgChart1"/>
    <dgm:cxn modelId="{F4FAE4A8-4654-D246-AAB7-233A3CB46E26}" type="presOf" srcId="{9CEBC76E-6C39-CC44-91D4-012F7DFD6BBD}" destId="{9A69FDBC-C52B-814C-897A-526EE08B0625}" srcOrd="0" destOrd="0" presId="urn:microsoft.com/office/officeart/2005/8/layout/orgChart1"/>
    <dgm:cxn modelId="{50A87E65-59D4-9244-B93A-77633D420999}" type="presOf" srcId="{D422B7FC-71E3-2D4D-A499-A8DFA607FF28}" destId="{1D344D08-74AC-3540-A462-D12C2764F0E2}" srcOrd="1" destOrd="0" presId="urn:microsoft.com/office/officeart/2005/8/layout/orgChart1"/>
    <dgm:cxn modelId="{372566FA-DB94-3746-B8CD-50A2F7695218}" type="presOf" srcId="{9EB6C51A-5E6B-7740-8F86-C1EDEAE01B4B}" destId="{59C8F079-3AA8-F441-BA26-BC4CBEF70A99}" srcOrd="0" destOrd="0" presId="urn:microsoft.com/office/officeart/2005/8/layout/orgChart1"/>
    <dgm:cxn modelId="{2DF625C7-76F7-2F49-A459-41B3AEF639C6}" type="presParOf" srcId="{A2C24927-6D20-EA4C-B3BD-8EE970E8D63B}" destId="{F3FF12F3-D3ED-5E49-84F2-A7D0AC24D2BF}" srcOrd="0" destOrd="0" presId="urn:microsoft.com/office/officeart/2005/8/layout/orgChart1"/>
    <dgm:cxn modelId="{669C8EF8-80D3-784D-8431-002161040949}" type="presParOf" srcId="{F3FF12F3-D3ED-5E49-84F2-A7D0AC24D2BF}" destId="{B9B8AB1F-D674-4547-82AE-BF704DB36B86}" srcOrd="0" destOrd="0" presId="urn:microsoft.com/office/officeart/2005/8/layout/orgChart1"/>
    <dgm:cxn modelId="{48AE0565-11B3-2D49-861C-F00A11BFDFA2}" type="presParOf" srcId="{B9B8AB1F-D674-4547-82AE-BF704DB36B86}" destId="{B7213278-3031-3F4B-8F6F-B7DEEDAE4845}" srcOrd="0" destOrd="0" presId="urn:microsoft.com/office/officeart/2005/8/layout/orgChart1"/>
    <dgm:cxn modelId="{F641E469-76DE-C14C-B202-58E56F66DAD2}" type="presParOf" srcId="{B9B8AB1F-D674-4547-82AE-BF704DB36B86}" destId="{1D344D08-74AC-3540-A462-D12C2764F0E2}" srcOrd="1" destOrd="0" presId="urn:microsoft.com/office/officeart/2005/8/layout/orgChart1"/>
    <dgm:cxn modelId="{7BB3043B-A427-DF43-A04A-88E7B8110987}" type="presParOf" srcId="{F3FF12F3-D3ED-5E49-84F2-A7D0AC24D2BF}" destId="{020FF406-D0D7-4C4C-8EBF-055FA092BCE4}" srcOrd="1" destOrd="0" presId="urn:microsoft.com/office/officeart/2005/8/layout/orgChart1"/>
    <dgm:cxn modelId="{71427E31-C14D-6048-BCCE-FA1C7E436EAC}" type="presParOf" srcId="{020FF406-D0D7-4C4C-8EBF-055FA092BCE4}" destId="{966F2299-027A-5E4D-AAF5-F83EE2CAF308}" srcOrd="0" destOrd="0" presId="urn:microsoft.com/office/officeart/2005/8/layout/orgChart1"/>
    <dgm:cxn modelId="{CD400312-ED07-3E4D-93D2-263A52D92C7C}" type="presParOf" srcId="{020FF406-D0D7-4C4C-8EBF-055FA092BCE4}" destId="{A3366E03-8026-CA4E-BC57-828794FD6422}" srcOrd="1" destOrd="0" presId="urn:microsoft.com/office/officeart/2005/8/layout/orgChart1"/>
    <dgm:cxn modelId="{9BDACB68-07D0-3647-8813-F8553DDD63C1}" type="presParOf" srcId="{A3366E03-8026-CA4E-BC57-828794FD6422}" destId="{8298FE2C-34D7-4549-AC28-ED197A048FBF}" srcOrd="0" destOrd="0" presId="urn:microsoft.com/office/officeart/2005/8/layout/orgChart1"/>
    <dgm:cxn modelId="{474340D5-D12B-2547-A1BC-25ED3CC79225}" type="presParOf" srcId="{8298FE2C-34D7-4549-AC28-ED197A048FBF}" destId="{699E613A-D202-C540-9AF1-2E2BC9C19D3A}" srcOrd="0" destOrd="0" presId="urn:microsoft.com/office/officeart/2005/8/layout/orgChart1"/>
    <dgm:cxn modelId="{15C79395-A0DE-DA4C-AA3D-3B6E2F6DA4FF}" type="presParOf" srcId="{8298FE2C-34D7-4549-AC28-ED197A048FBF}" destId="{6BF4B0A0-F807-A645-B517-1195382D53D2}" srcOrd="1" destOrd="0" presId="urn:microsoft.com/office/officeart/2005/8/layout/orgChart1"/>
    <dgm:cxn modelId="{0A43E971-06BA-EF44-B54C-9590D57C258F}" type="presParOf" srcId="{A3366E03-8026-CA4E-BC57-828794FD6422}" destId="{490F85A3-429B-3B4D-A384-ECAA388B9220}" srcOrd="1" destOrd="0" presId="urn:microsoft.com/office/officeart/2005/8/layout/orgChart1"/>
    <dgm:cxn modelId="{27FFA972-D030-E342-A1A1-374672F8E92F}" type="presParOf" srcId="{A3366E03-8026-CA4E-BC57-828794FD6422}" destId="{9A2B23D9-AEF0-4544-BFE0-70C0FB406172}" srcOrd="2" destOrd="0" presId="urn:microsoft.com/office/officeart/2005/8/layout/orgChart1"/>
    <dgm:cxn modelId="{A4FE7694-7A23-C844-8480-835C65558461}" type="presParOf" srcId="{020FF406-D0D7-4C4C-8EBF-055FA092BCE4}" destId="{77BD12DE-6419-734C-A586-A2F030655A04}" srcOrd="2" destOrd="0" presId="urn:microsoft.com/office/officeart/2005/8/layout/orgChart1"/>
    <dgm:cxn modelId="{BDAE54FB-0DBC-7246-8D93-EAAA82D42D24}" type="presParOf" srcId="{020FF406-D0D7-4C4C-8EBF-055FA092BCE4}" destId="{2AF5D677-9B41-4C49-9FB4-63E9A865E4E0}" srcOrd="3" destOrd="0" presId="urn:microsoft.com/office/officeart/2005/8/layout/orgChart1"/>
    <dgm:cxn modelId="{F29B8FC7-C0E8-B044-9B85-8CAB245C30D5}" type="presParOf" srcId="{2AF5D677-9B41-4C49-9FB4-63E9A865E4E0}" destId="{053EEABB-0E37-CD48-99C1-5BB8C0CBEFE5}" srcOrd="0" destOrd="0" presId="urn:microsoft.com/office/officeart/2005/8/layout/orgChart1"/>
    <dgm:cxn modelId="{6BD07547-7C70-A449-9EE0-755504B7DD9E}" type="presParOf" srcId="{053EEABB-0E37-CD48-99C1-5BB8C0CBEFE5}" destId="{3F033D2C-B575-4B40-901B-788496E7FBD4}" srcOrd="0" destOrd="0" presId="urn:microsoft.com/office/officeart/2005/8/layout/orgChart1"/>
    <dgm:cxn modelId="{6A2B9F68-D8B0-FA4B-802E-D5D6FF08DBBE}" type="presParOf" srcId="{053EEABB-0E37-CD48-99C1-5BB8C0CBEFE5}" destId="{D7F745D1-7D69-E148-A1CE-68CDBCA180BD}" srcOrd="1" destOrd="0" presId="urn:microsoft.com/office/officeart/2005/8/layout/orgChart1"/>
    <dgm:cxn modelId="{553E0185-73AC-3941-AB6C-3ECFC4AEAE8D}" type="presParOf" srcId="{2AF5D677-9B41-4C49-9FB4-63E9A865E4E0}" destId="{D78E038B-9BA6-D348-BA5B-556A0A8ED39E}" srcOrd="1" destOrd="0" presId="urn:microsoft.com/office/officeart/2005/8/layout/orgChart1"/>
    <dgm:cxn modelId="{5A0F07C7-8F15-5D43-ACF1-308654233A4F}" type="presParOf" srcId="{2AF5D677-9B41-4C49-9FB4-63E9A865E4E0}" destId="{D83D7060-D17A-1149-A39B-CD4CDC8D14BA}" srcOrd="2" destOrd="0" presId="urn:microsoft.com/office/officeart/2005/8/layout/orgChart1"/>
    <dgm:cxn modelId="{0515F605-5584-6648-AAAF-BC339FCAE7C2}" type="presParOf" srcId="{020FF406-D0D7-4C4C-8EBF-055FA092BCE4}" destId="{9A69FDBC-C52B-814C-897A-526EE08B0625}" srcOrd="4" destOrd="0" presId="urn:microsoft.com/office/officeart/2005/8/layout/orgChart1"/>
    <dgm:cxn modelId="{70E7E3E2-6D77-4F42-A396-1BC891183723}" type="presParOf" srcId="{020FF406-D0D7-4C4C-8EBF-055FA092BCE4}" destId="{1481C020-3B9C-BA4E-B46D-92E984AB2F01}" srcOrd="5" destOrd="0" presId="urn:microsoft.com/office/officeart/2005/8/layout/orgChart1"/>
    <dgm:cxn modelId="{64FD8794-EE91-344C-BB05-F362A915071C}" type="presParOf" srcId="{1481C020-3B9C-BA4E-B46D-92E984AB2F01}" destId="{B93183A7-4242-C54D-B3E6-3410404902F6}" srcOrd="0" destOrd="0" presId="urn:microsoft.com/office/officeart/2005/8/layout/orgChart1"/>
    <dgm:cxn modelId="{B01A53EE-B2CF-D043-9AA5-745F75B57E01}" type="presParOf" srcId="{B93183A7-4242-C54D-B3E6-3410404902F6}" destId="{59C8F079-3AA8-F441-BA26-BC4CBEF70A99}" srcOrd="0" destOrd="0" presId="urn:microsoft.com/office/officeart/2005/8/layout/orgChart1"/>
    <dgm:cxn modelId="{A17B5A8A-4AF8-674D-ACE7-DAA6537F279B}" type="presParOf" srcId="{B93183A7-4242-C54D-B3E6-3410404902F6}" destId="{BDA3CD74-8B57-F945-833A-3CAC6BAE9441}" srcOrd="1" destOrd="0" presId="urn:microsoft.com/office/officeart/2005/8/layout/orgChart1"/>
    <dgm:cxn modelId="{6EE0A2A9-AD2D-0743-8F49-34C614647D0B}" type="presParOf" srcId="{1481C020-3B9C-BA4E-B46D-92E984AB2F01}" destId="{958755D2-AAF7-FF40-A942-BCE8C4618165}" srcOrd="1" destOrd="0" presId="urn:microsoft.com/office/officeart/2005/8/layout/orgChart1"/>
    <dgm:cxn modelId="{58A0A2A3-E1C5-E141-BF70-F830D30A16CF}" type="presParOf" srcId="{1481C020-3B9C-BA4E-B46D-92E984AB2F01}" destId="{F8626A95-ECCC-4C47-BE86-C5EC34DFEAEB}" srcOrd="2" destOrd="0" presId="urn:microsoft.com/office/officeart/2005/8/layout/orgChart1"/>
    <dgm:cxn modelId="{0C1FE576-58FE-E041-95EB-37967D15DA47}" type="presParOf" srcId="{020FF406-D0D7-4C4C-8EBF-055FA092BCE4}" destId="{D6273C10-5F4D-F740-88AB-00949CF7E228}" srcOrd="6" destOrd="0" presId="urn:microsoft.com/office/officeart/2005/8/layout/orgChart1"/>
    <dgm:cxn modelId="{A48E0D54-CD74-E249-90B7-A672BDD3C578}" type="presParOf" srcId="{020FF406-D0D7-4C4C-8EBF-055FA092BCE4}" destId="{ECE2F159-12E2-8B4B-BB33-5FCF2514E440}" srcOrd="7" destOrd="0" presId="urn:microsoft.com/office/officeart/2005/8/layout/orgChart1"/>
    <dgm:cxn modelId="{E1751697-30B3-7D4E-9A36-AE477C934F82}" type="presParOf" srcId="{ECE2F159-12E2-8B4B-BB33-5FCF2514E440}" destId="{01D32833-54D9-5E4B-8B34-1FBBC7BEC6D7}" srcOrd="0" destOrd="0" presId="urn:microsoft.com/office/officeart/2005/8/layout/orgChart1"/>
    <dgm:cxn modelId="{3AFBE1AA-D4DC-B344-A7D9-D37F2B66EE55}" type="presParOf" srcId="{01D32833-54D9-5E4B-8B34-1FBBC7BEC6D7}" destId="{D06CFB78-094C-3242-98DC-0950D6FCE4B9}" srcOrd="0" destOrd="0" presId="urn:microsoft.com/office/officeart/2005/8/layout/orgChart1"/>
    <dgm:cxn modelId="{2EEBBDDC-A9FE-C244-BB4F-1BFA755D9DEB}" type="presParOf" srcId="{01D32833-54D9-5E4B-8B34-1FBBC7BEC6D7}" destId="{D859153E-B807-9743-BFEB-32FD4A061E27}" srcOrd="1" destOrd="0" presId="urn:microsoft.com/office/officeart/2005/8/layout/orgChart1"/>
    <dgm:cxn modelId="{6EEEECFE-D930-0C42-B29C-B8B284E1A138}" type="presParOf" srcId="{ECE2F159-12E2-8B4B-BB33-5FCF2514E440}" destId="{30ED5CE7-EE61-1B49-BD1A-45BE44FC8258}" srcOrd="1" destOrd="0" presId="urn:microsoft.com/office/officeart/2005/8/layout/orgChart1"/>
    <dgm:cxn modelId="{FF7752F2-45AA-CC42-8768-5618D2E7962B}" type="presParOf" srcId="{ECE2F159-12E2-8B4B-BB33-5FCF2514E440}" destId="{C1497776-01BE-AC4D-9DA8-9C45A33194ED}" srcOrd="2" destOrd="0" presId="urn:microsoft.com/office/officeart/2005/8/layout/orgChart1"/>
    <dgm:cxn modelId="{F5C9619B-6760-FD4B-8F11-3758F03121B6}" type="presParOf" srcId="{F3FF12F3-D3ED-5E49-84F2-A7D0AC24D2BF}" destId="{157439EA-718E-9E4B-84CC-54A4BEDDA8AE}" srcOrd="2" destOrd="0" presId="urn:microsoft.com/office/officeart/2005/8/layout/orgChart1"/>
    <dgm:cxn modelId="{3980D252-C240-BD4E-A141-587B3718BA90}" type="presParOf" srcId="{157439EA-718E-9E4B-84CC-54A4BEDDA8AE}" destId="{3DE1D1AB-F776-F649-BF56-55AAFEC67885}" srcOrd="0" destOrd="0" presId="urn:microsoft.com/office/officeart/2005/8/layout/orgChart1"/>
    <dgm:cxn modelId="{D85F93BE-3E2E-BB4E-9C6D-99B46839F0CA}" type="presParOf" srcId="{157439EA-718E-9E4B-84CC-54A4BEDDA8AE}" destId="{F9A154A9-66B3-7B4D-AE17-0723D86A9FAB}" srcOrd="1" destOrd="0" presId="urn:microsoft.com/office/officeart/2005/8/layout/orgChart1"/>
    <dgm:cxn modelId="{7A33E582-A701-B64B-B51C-524E904F2237}" type="presParOf" srcId="{F9A154A9-66B3-7B4D-AE17-0723D86A9FAB}" destId="{D1BF37A6-77BF-014E-96F9-253AAEDF4D7C}" srcOrd="0" destOrd="0" presId="urn:microsoft.com/office/officeart/2005/8/layout/orgChart1"/>
    <dgm:cxn modelId="{0AC1FC8F-5148-0548-8BC0-B9BF8D53AEE5}" type="presParOf" srcId="{D1BF37A6-77BF-014E-96F9-253AAEDF4D7C}" destId="{169AE561-8011-464B-A708-29FD5367BFE8}" srcOrd="0" destOrd="0" presId="urn:microsoft.com/office/officeart/2005/8/layout/orgChart1"/>
    <dgm:cxn modelId="{AEFED9F2-73E0-1740-963B-0C898FAEBE3B}" type="presParOf" srcId="{D1BF37A6-77BF-014E-96F9-253AAEDF4D7C}" destId="{B64511A4-441E-E141-8EF9-B5E97B761E4D}" srcOrd="1" destOrd="0" presId="urn:microsoft.com/office/officeart/2005/8/layout/orgChart1"/>
    <dgm:cxn modelId="{F6D0D58E-9C1A-E244-A812-DD282E868A9A}" type="presParOf" srcId="{F9A154A9-66B3-7B4D-AE17-0723D86A9FAB}" destId="{5B61DFF4-89C3-0340-A2C7-09ED5CC85F6C}" srcOrd="1" destOrd="0" presId="urn:microsoft.com/office/officeart/2005/8/layout/orgChart1"/>
    <dgm:cxn modelId="{A3D931E1-53F3-1640-BEA8-39A89884CA90}" type="presParOf" srcId="{F9A154A9-66B3-7B4D-AE17-0723D86A9FAB}" destId="{4757A707-F2C6-2B42-8E14-7060B91A1543}" srcOrd="2" destOrd="0" presId="urn:microsoft.com/office/officeart/2005/8/layout/orgChart1"/>
    <dgm:cxn modelId="{2D9FC470-D779-034A-B4C4-A708ED02563D}" type="presParOf" srcId="{157439EA-718E-9E4B-84CC-54A4BEDDA8AE}" destId="{0F9CC655-F2F9-3048-B09B-89A1EFCAEB77}" srcOrd="2" destOrd="0" presId="urn:microsoft.com/office/officeart/2005/8/layout/orgChart1"/>
    <dgm:cxn modelId="{F721DC78-AB1A-944F-B9E6-45F3DF8832FB}" type="presParOf" srcId="{157439EA-718E-9E4B-84CC-54A4BEDDA8AE}" destId="{E47F56A1-0527-C94E-8984-5BBADABEE58F}" srcOrd="3" destOrd="0" presId="urn:microsoft.com/office/officeart/2005/8/layout/orgChart1"/>
    <dgm:cxn modelId="{5789B695-467A-E04D-9858-8F7D63965665}" type="presParOf" srcId="{E47F56A1-0527-C94E-8984-5BBADABEE58F}" destId="{FA9836F6-0FE7-5546-9575-B145073F5BE7}" srcOrd="0" destOrd="0" presId="urn:microsoft.com/office/officeart/2005/8/layout/orgChart1"/>
    <dgm:cxn modelId="{DDE9EE3E-8000-374C-8799-D4D2CFA26122}" type="presParOf" srcId="{FA9836F6-0FE7-5546-9575-B145073F5BE7}" destId="{D9FD0580-A8E2-9940-A909-CB3A5CFACBB8}" srcOrd="0" destOrd="0" presId="urn:microsoft.com/office/officeart/2005/8/layout/orgChart1"/>
    <dgm:cxn modelId="{00181522-BAD6-944F-A4FF-E1D027722ED9}" type="presParOf" srcId="{FA9836F6-0FE7-5546-9575-B145073F5BE7}" destId="{559EC903-5E93-744D-8E9F-AFE9AEFB6AE5}" srcOrd="1" destOrd="0" presId="urn:microsoft.com/office/officeart/2005/8/layout/orgChart1"/>
    <dgm:cxn modelId="{A8D760CC-5070-AC45-9F53-623A3A130A9E}" type="presParOf" srcId="{E47F56A1-0527-C94E-8984-5BBADABEE58F}" destId="{2970A7D0-7A43-0646-B18D-1A7C3EB89883}" srcOrd="1" destOrd="0" presId="urn:microsoft.com/office/officeart/2005/8/layout/orgChart1"/>
    <dgm:cxn modelId="{1907B39A-9CD2-8B42-BA0E-B693DD0D7B21}" type="presParOf" srcId="{E47F56A1-0527-C94E-8984-5BBADABEE58F}" destId="{E472E5CF-206D-5447-9AF7-92E06815752B}" srcOrd="2" destOrd="0" presId="urn:microsoft.com/office/officeart/2005/8/layout/orgChart1"/>
    <dgm:cxn modelId="{0A6FFD84-9B67-614F-B48A-D0F71831BCC6}" type="presParOf" srcId="{A2C24927-6D20-EA4C-B3BD-8EE970E8D63B}" destId="{82E21B83-8666-144A-9CD8-726D1E1CFB13}" srcOrd="1" destOrd="0" presId="urn:microsoft.com/office/officeart/2005/8/layout/orgChart1"/>
    <dgm:cxn modelId="{49B64CC1-3483-4C45-8237-D190F7DEFDA4}" type="presParOf" srcId="{82E21B83-8666-144A-9CD8-726D1E1CFB13}" destId="{33635A61-82D0-CF4F-B2B4-EB55B49E29C5}" srcOrd="0" destOrd="0" presId="urn:microsoft.com/office/officeart/2005/8/layout/orgChart1"/>
    <dgm:cxn modelId="{7ED4E107-65CF-F64D-B96E-36D2DA59A119}" type="presParOf" srcId="{33635A61-82D0-CF4F-B2B4-EB55B49E29C5}" destId="{4F35D3D7-7FC5-ED4F-AA70-CF1160E04937}" srcOrd="0" destOrd="0" presId="urn:microsoft.com/office/officeart/2005/8/layout/orgChart1"/>
    <dgm:cxn modelId="{8F04F7AC-FE10-2140-BF40-50DFEA932C4F}" type="presParOf" srcId="{33635A61-82D0-CF4F-B2B4-EB55B49E29C5}" destId="{678D2A65-0AC2-5047-941B-2E15DDF14636}" srcOrd="1" destOrd="0" presId="urn:microsoft.com/office/officeart/2005/8/layout/orgChart1"/>
    <dgm:cxn modelId="{375805C7-346C-1E42-8D53-6B8888EA7FB8}" type="presParOf" srcId="{82E21B83-8666-144A-9CD8-726D1E1CFB13}" destId="{0AB869A7-EA20-614C-BD86-ED70B0BF83D0}" srcOrd="1" destOrd="0" presId="urn:microsoft.com/office/officeart/2005/8/layout/orgChart1"/>
    <dgm:cxn modelId="{99DB11DD-7CE4-FD42-9A9A-2DFF390C7304}" type="presParOf" srcId="{82E21B83-8666-144A-9CD8-726D1E1CFB13}" destId="{24125A2B-D0C1-3248-BA6B-0F140173D18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747BC7-E6C1-F44E-884D-24AD27661BBA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08DA48-1B75-764A-9E03-64FBC89C5352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08F619-EB66-7445-B742-7DBEE5BEC3E6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E97A6E-71D1-E045-946D-1CDB8BAF711C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C06A85-D7FB-9548-A6F8-841F77CF6090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网站首页</a:t>
          </a:r>
        </a:p>
      </dsp:txBody>
      <dsp:txXfrm>
        <a:off x="1961243" y="29825"/>
        <a:ext cx="1421738" cy="736113"/>
      </dsp:txXfrm>
    </dsp:sp>
    <dsp:sp modelId="{2ECEEABB-EE3D-4341-9528-43021AABA37C}">
      <dsp:nvSpPr>
        <dsp:cNvPr id="0" name=""/>
        <dsp:cNvSpPr/>
      </dsp:nvSpPr>
      <dsp:spPr>
        <a:xfrm>
          <a:off x="2451729" y="57403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2451729" y="574039"/>
        <a:ext cx="1279564" cy="245371"/>
      </dsp:txXfrm>
    </dsp:sp>
    <dsp:sp modelId="{4E5E7838-4253-C14D-AB67-A407A90A9A13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通过分类查看问题</a:t>
          </a:r>
        </a:p>
      </dsp:txBody>
      <dsp:txXfrm>
        <a:off x="53811" y="2352671"/>
        <a:ext cx="1421738" cy="736113"/>
      </dsp:txXfrm>
    </dsp:sp>
    <dsp:sp modelId="{E127742B-3FC7-194C-B127-445927F5D8D1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338159" y="2925203"/>
        <a:ext cx="1279564" cy="245371"/>
      </dsp:txXfrm>
    </dsp:sp>
    <dsp:sp modelId="{8B6E6D5F-E4EB-114A-94B3-77F6C8711C61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通过搜索查看</a:t>
          </a:r>
        </a:p>
      </dsp:txBody>
      <dsp:txXfrm>
        <a:off x="1961243" y="2352671"/>
        <a:ext cx="1421738" cy="736113"/>
      </dsp:txXfrm>
    </dsp:sp>
    <dsp:sp modelId="{113633BA-E975-CA43-AFEE-5E6B7F794B46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2245591" y="2925203"/>
        <a:ext cx="1279564" cy="245371"/>
      </dsp:txXfrm>
    </dsp:sp>
    <dsp:sp modelId="{C22F25D9-C5B0-1A47-A8AE-0D7F8FA406A0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通过官方收录知识</a:t>
          </a:r>
        </a:p>
      </dsp:txBody>
      <dsp:txXfrm>
        <a:off x="3868675" y="2352671"/>
        <a:ext cx="1421738" cy="736113"/>
      </dsp:txXfrm>
    </dsp:sp>
    <dsp:sp modelId="{E150E7B7-77FB-0247-AA6B-196D17326387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4153023" y="2925203"/>
        <a:ext cx="1279564" cy="245371"/>
      </dsp:txXfrm>
    </dsp:sp>
    <dsp:sp modelId="{42FC6C64-26C5-E445-B49A-C9FB573A590D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03874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查询资源</a:t>
          </a:r>
          <a:r>
            <a:rPr lang="en-US" altLang="zh-CN" sz="2300" kern="1200"/>
            <a:t>url</a:t>
          </a:r>
          <a:endParaRPr lang="zh-CN" altLang="en-US" sz="2300" kern="1200"/>
        </a:p>
      </dsp:txBody>
      <dsp:txXfrm>
        <a:off x="1007527" y="1191248"/>
        <a:ext cx="1421738" cy="736113"/>
      </dsp:txXfrm>
    </dsp:sp>
    <dsp:sp modelId="{D0511A3C-0C75-1042-A49A-FE7C7A04D2EF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600" kern="1200"/>
        </a:p>
      </dsp:txBody>
      <dsp:txXfrm>
        <a:off x="1291875" y="1763780"/>
        <a:ext cx="1279564" cy="24537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9CC655-F2F9-3048-B09B-89A1EFCAEB77}">
      <dsp:nvSpPr>
        <dsp:cNvPr id="0" name=""/>
        <dsp:cNvSpPr/>
      </dsp:nvSpPr>
      <dsp:spPr>
        <a:xfrm>
          <a:off x="1557706" y="975409"/>
          <a:ext cx="957534" cy="504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167"/>
              </a:lnTo>
              <a:lnTo>
                <a:pt x="957534" y="504167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E1D1AB-F776-F649-BF56-55AAFEC67885}">
      <dsp:nvSpPr>
        <dsp:cNvPr id="0" name=""/>
        <dsp:cNvSpPr/>
      </dsp:nvSpPr>
      <dsp:spPr>
        <a:xfrm>
          <a:off x="1235172" y="975409"/>
          <a:ext cx="322534" cy="618469"/>
        </a:xfrm>
        <a:custGeom>
          <a:avLst/>
          <a:gdLst/>
          <a:ahLst/>
          <a:cxnLst/>
          <a:rect l="0" t="0" r="0" b="0"/>
          <a:pathLst>
            <a:path>
              <a:moveTo>
                <a:pt x="322534" y="0"/>
              </a:moveTo>
              <a:lnTo>
                <a:pt x="322534" y="618469"/>
              </a:lnTo>
              <a:lnTo>
                <a:pt x="0" y="618469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273C10-5F4D-F740-88AB-00949CF7E228}">
      <dsp:nvSpPr>
        <dsp:cNvPr id="0" name=""/>
        <dsp:cNvSpPr/>
      </dsp:nvSpPr>
      <dsp:spPr>
        <a:xfrm>
          <a:off x="1557706" y="975409"/>
          <a:ext cx="3333984" cy="1169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019"/>
              </a:lnTo>
              <a:lnTo>
                <a:pt x="3333984" y="1045019"/>
              </a:lnTo>
              <a:lnTo>
                <a:pt x="3333984" y="116931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9FDBC-C52B-814C-897A-526EE08B0625}">
      <dsp:nvSpPr>
        <dsp:cNvPr id="0" name=""/>
        <dsp:cNvSpPr/>
      </dsp:nvSpPr>
      <dsp:spPr>
        <a:xfrm>
          <a:off x="1557706" y="975409"/>
          <a:ext cx="1901657" cy="1169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019"/>
              </a:lnTo>
              <a:lnTo>
                <a:pt x="1901657" y="1045019"/>
              </a:lnTo>
              <a:lnTo>
                <a:pt x="1901657" y="116931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BD12DE-6419-734C-A586-A2F030655A04}">
      <dsp:nvSpPr>
        <dsp:cNvPr id="0" name=""/>
        <dsp:cNvSpPr/>
      </dsp:nvSpPr>
      <dsp:spPr>
        <a:xfrm>
          <a:off x="1557706" y="975409"/>
          <a:ext cx="469329" cy="11693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45019"/>
              </a:lnTo>
              <a:lnTo>
                <a:pt x="469329" y="1045019"/>
              </a:lnTo>
              <a:lnTo>
                <a:pt x="469329" y="116931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6F2299-027A-5E4D-AAF5-F83EE2CAF308}">
      <dsp:nvSpPr>
        <dsp:cNvPr id="0" name=""/>
        <dsp:cNvSpPr/>
      </dsp:nvSpPr>
      <dsp:spPr>
        <a:xfrm>
          <a:off x="594708" y="975409"/>
          <a:ext cx="962997" cy="1169311"/>
        </a:xfrm>
        <a:custGeom>
          <a:avLst/>
          <a:gdLst/>
          <a:ahLst/>
          <a:cxnLst/>
          <a:rect l="0" t="0" r="0" b="0"/>
          <a:pathLst>
            <a:path>
              <a:moveTo>
                <a:pt x="962997" y="0"/>
              </a:moveTo>
              <a:lnTo>
                <a:pt x="962997" y="1045019"/>
              </a:lnTo>
              <a:lnTo>
                <a:pt x="0" y="1045019"/>
              </a:lnTo>
              <a:lnTo>
                <a:pt x="0" y="1169311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13278-3031-3F4B-8F6F-B7DEEDAE4845}">
      <dsp:nvSpPr>
        <dsp:cNvPr id="0" name=""/>
        <dsp:cNvSpPr/>
      </dsp:nvSpPr>
      <dsp:spPr>
        <a:xfrm>
          <a:off x="965835" y="383538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个人首页</a:t>
          </a:r>
        </a:p>
      </dsp:txBody>
      <dsp:txXfrm>
        <a:off x="965835" y="383538"/>
        <a:ext cx="1183741" cy="591870"/>
      </dsp:txXfrm>
    </dsp:sp>
    <dsp:sp modelId="{699E613A-D202-C540-9AF1-2E2BC9C19D3A}">
      <dsp:nvSpPr>
        <dsp:cNvPr id="0" name=""/>
        <dsp:cNvSpPr/>
      </dsp:nvSpPr>
      <dsp:spPr>
        <a:xfrm>
          <a:off x="2837" y="214472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标记资源</a:t>
          </a:r>
        </a:p>
      </dsp:txBody>
      <dsp:txXfrm>
        <a:off x="2837" y="2144721"/>
        <a:ext cx="1183741" cy="591870"/>
      </dsp:txXfrm>
    </dsp:sp>
    <dsp:sp modelId="{3F033D2C-B575-4B40-901B-788496E7FBD4}">
      <dsp:nvSpPr>
        <dsp:cNvPr id="0" name=""/>
        <dsp:cNvSpPr/>
      </dsp:nvSpPr>
      <dsp:spPr>
        <a:xfrm>
          <a:off x="1435165" y="214472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分类资源</a:t>
          </a:r>
        </a:p>
      </dsp:txBody>
      <dsp:txXfrm>
        <a:off x="1435165" y="2144721"/>
        <a:ext cx="1183741" cy="591870"/>
      </dsp:txXfrm>
    </dsp:sp>
    <dsp:sp modelId="{59C8F079-3AA8-F441-BA26-BC4CBEF70A99}">
      <dsp:nvSpPr>
        <dsp:cNvPr id="0" name=""/>
        <dsp:cNvSpPr/>
      </dsp:nvSpPr>
      <dsp:spPr>
        <a:xfrm>
          <a:off x="2867492" y="214472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打分资源</a:t>
          </a:r>
        </a:p>
      </dsp:txBody>
      <dsp:txXfrm>
        <a:off x="2867492" y="2144721"/>
        <a:ext cx="1183741" cy="591870"/>
      </dsp:txXfrm>
    </dsp:sp>
    <dsp:sp modelId="{D06CFB78-094C-3242-98DC-0950D6FCE4B9}">
      <dsp:nvSpPr>
        <dsp:cNvPr id="0" name=""/>
        <dsp:cNvSpPr/>
      </dsp:nvSpPr>
      <dsp:spPr>
        <a:xfrm>
          <a:off x="4299820" y="2144721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评论资源</a:t>
          </a:r>
        </a:p>
      </dsp:txBody>
      <dsp:txXfrm>
        <a:off x="4299820" y="2144721"/>
        <a:ext cx="1183741" cy="591870"/>
      </dsp:txXfrm>
    </dsp:sp>
    <dsp:sp modelId="{169AE561-8011-464B-A708-29FD5367BFE8}">
      <dsp:nvSpPr>
        <dsp:cNvPr id="0" name=""/>
        <dsp:cNvSpPr/>
      </dsp:nvSpPr>
      <dsp:spPr>
        <a:xfrm>
          <a:off x="51430" y="1297943"/>
          <a:ext cx="1183741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保存个人解决问题</a:t>
          </a:r>
          <a:r>
            <a:rPr lang="en-US" altLang="zh-CN" sz="1800" kern="1200"/>
            <a:t>url</a:t>
          </a:r>
          <a:endParaRPr lang="zh-CN" altLang="en-US" sz="1800" kern="1200"/>
        </a:p>
      </dsp:txBody>
      <dsp:txXfrm>
        <a:off x="51430" y="1297943"/>
        <a:ext cx="1183741" cy="591870"/>
      </dsp:txXfrm>
    </dsp:sp>
    <dsp:sp modelId="{D9FD0580-A8E2-9940-A909-CB3A5CFACBB8}">
      <dsp:nvSpPr>
        <dsp:cNvPr id="0" name=""/>
        <dsp:cNvSpPr/>
      </dsp:nvSpPr>
      <dsp:spPr>
        <a:xfrm>
          <a:off x="2515240" y="1183641"/>
          <a:ext cx="1178142" cy="59187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收藏优秀资源</a:t>
          </a:r>
        </a:p>
      </dsp:txBody>
      <dsp:txXfrm>
        <a:off x="2515240" y="1183641"/>
        <a:ext cx="1178142" cy="591870"/>
      </dsp:txXfrm>
    </dsp:sp>
    <dsp:sp modelId="{4F35D3D7-7FC5-ED4F-AA70-CF1160E04937}">
      <dsp:nvSpPr>
        <dsp:cNvPr id="0" name=""/>
        <dsp:cNvSpPr/>
      </dsp:nvSpPr>
      <dsp:spPr>
        <a:xfrm>
          <a:off x="2515235" y="383538"/>
          <a:ext cx="1183741" cy="551132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首页查询</a:t>
          </a:r>
        </a:p>
      </dsp:txBody>
      <dsp:txXfrm>
        <a:off x="2515235" y="383538"/>
        <a:ext cx="1183741" cy="5511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7362E"/>
    <w:multiLevelType w:val="hybridMultilevel"/>
    <w:tmpl w:val="078A913A"/>
    <w:lvl w:ilvl="0" w:tplc="F108703C">
      <w:start w:val="1"/>
      <w:numFmt w:val="bullet"/>
      <w:pStyle w:val="a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F59"/>
    <w:rsid w:val="00713F59"/>
    <w:rsid w:val="00886DC5"/>
    <w:rsid w:val="00A41FB1"/>
    <w:rsid w:val="00D0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41A88222EE5DD34B9DB9D09B7B2965F7">
    <w:name w:val="41A88222EE5DD34B9DB9D09B7B2965F7"/>
    <w:pPr>
      <w:widowControl w:val="0"/>
      <w:jc w:val="both"/>
    </w:pPr>
  </w:style>
  <w:style w:type="paragraph" w:customStyle="1" w:styleId="2444A05DB7216646B4B5DE8BFB8B20CB">
    <w:name w:val="2444A05DB7216646B4B5DE8BFB8B20CB"/>
    <w:pPr>
      <w:widowControl w:val="0"/>
      <w:jc w:val="both"/>
    </w:pPr>
  </w:style>
  <w:style w:type="paragraph" w:customStyle="1" w:styleId="710E32980E2ADB4F84311AE8C3477E14">
    <w:name w:val="710E32980E2ADB4F84311AE8C3477E14"/>
    <w:pPr>
      <w:widowControl w:val="0"/>
      <w:jc w:val="both"/>
    </w:pPr>
  </w:style>
  <w:style w:type="paragraph" w:customStyle="1" w:styleId="D97577D79C64FB49986428596D24CC0B">
    <w:name w:val="D97577D79C64FB49986428596D24CC0B"/>
    <w:pPr>
      <w:widowControl w:val="0"/>
      <w:jc w:val="both"/>
    </w:pPr>
  </w:style>
  <w:style w:type="paragraph" w:customStyle="1" w:styleId="22989F76D4C3C14391DB8BC3A8901E49">
    <w:name w:val="22989F76D4C3C14391DB8BC3A8901E49"/>
    <w:pPr>
      <w:widowControl w:val="0"/>
      <w:jc w:val="both"/>
    </w:pPr>
  </w:style>
  <w:style w:type="paragraph" w:styleId="a">
    <w:name w:val="List Bullet"/>
    <w:basedOn w:val="a0"/>
    <w:uiPriority w:val="10"/>
    <w:qFormat/>
    <w:pPr>
      <w:widowControl/>
      <w:numPr>
        <w:numId w:val="1"/>
      </w:numPr>
      <w:spacing w:after="120" w:line="312" w:lineRule="auto"/>
      <w:jc w:val="left"/>
    </w:pPr>
    <w:rPr>
      <w:color w:val="44546A" w:themeColor="text2"/>
      <w:kern w:val="0"/>
      <w:sz w:val="28"/>
      <w:szCs w:val="28"/>
    </w:rPr>
  </w:style>
  <w:style w:type="paragraph" w:customStyle="1" w:styleId="F37C409D3CE8A44E8FC704DFA39C1829">
    <w:name w:val="F37C409D3CE8A44E8FC704DFA39C1829"/>
    <w:pPr>
      <w:widowControl w:val="0"/>
      <w:jc w:val="both"/>
    </w:pPr>
  </w:style>
  <w:style w:type="paragraph" w:customStyle="1" w:styleId="E564A6684D0FCE4E818933F6717EB48A">
    <w:name w:val="E564A6684D0FCE4E818933F6717EB48A"/>
    <w:pPr>
      <w:widowControl w:val="0"/>
      <w:jc w:val="both"/>
    </w:pPr>
  </w:style>
  <w:style w:type="paragraph" w:customStyle="1" w:styleId="77C24DB466E838478DE4B70B70FC53C9">
    <w:name w:val="77C24DB466E838478DE4B70B70FC53C9"/>
    <w:pPr>
      <w:widowControl w:val="0"/>
      <w:jc w:val="both"/>
    </w:pPr>
  </w:style>
  <w:style w:type="paragraph" w:customStyle="1" w:styleId="70C1C629D5EC7A4CB0C4D4426987FA2C">
    <w:name w:val="70C1C629D5EC7A4CB0C4D4426987FA2C"/>
    <w:pPr>
      <w:widowControl w:val="0"/>
      <w:jc w:val="both"/>
    </w:pPr>
  </w:style>
  <w:style w:type="paragraph" w:customStyle="1" w:styleId="F15D2F0C5E0D67429FC8C18383C5BD8B">
    <w:name w:val="F15D2F0C5E0D67429FC8C18383C5BD8B"/>
    <w:pPr>
      <w:widowControl w:val="0"/>
      <w:jc w:val="both"/>
    </w:pPr>
  </w:style>
  <w:style w:type="paragraph" w:customStyle="1" w:styleId="A61EA40D7614BE42969E820E3ABB7F76">
    <w:name w:val="A61EA40D7614BE42969E820E3ABB7F76"/>
    <w:pPr>
      <w:widowControl w:val="0"/>
      <w:jc w:val="both"/>
    </w:pPr>
  </w:style>
  <w:style w:type="paragraph" w:customStyle="1" w:styleId="8201B85D33A45141AD37F57A88222281">
    <w:name w:val="8201B85D33A45141AD37F57A88222281"/>
    <w:pPr>
      <w:widowControl w:val="0"/>
      <w:jc w:val="both"/>
    </w:pPr>
  </w:style>
  <w:style w:type="paragraph" w:customStyle="1" w:styleId="AE08421188CA054A98A27185509B6A90">
    <w:name w:val="AE08421188CA054A98A27185509B6A90"/>
    <w:pPr>
      <w:widowControl w:val="0"/>
      <w:jc w:val="both"/>
    </w:pPr>
  </w:style>
  <w:style w:type="paragraph" w:customStyle="1" w:styleId="FB83B11CFAF73145907E3EEDB0B1733A">
    <w:name w:val="FB83B11CFAF73145907E3EEDB0B1733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99462E-772F-0249-B263-73255EDA3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87</TotalTime>
  <Pages>4</Pages>
  <Words>105</Words>
  <Characters>605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2637332218@qq.com</dc:creator>
  <cp:keywords/>
  <dc:description/>
  <cp:lastModifiedBy>2637332218@qq.com</cp:lastModifiedBy>
  <cp:revision>17</cp:revision>
  <dcterms:created xsi:type="dcterms:W3CDTF">2015-10-28T15:04:00Z</dcterms:created>
  <dcterms:modified xsi:type="dcterms:W3CDTF">2015-10-29T16:43:00Z</dcterms:modified>
</cp:coreProperties>
</file>